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AC6" w:rsidRDefault="00CB4AC6" w:rsidP="00F00D20">
      <w:pPr>
        <w:jc w:val="center"/>
        <w:rPr>
          <w:sz w:val="36"/>
          <w:szCs w:val="36"/>
        </w:rPr>
      </w:pPr>
      <w:bookmarkStart w:id="0" w:name="_GoBack"/>
      <w:bookmarkEnd w:id="0"/>
      <w:r w:rsidRPr="00F00D20">
        <w:rPr>
          <w:sz w:val="36"/>
          <w:szCs w:val="36"/>
        </w:rPr>
        <w:t>Хронометраж похода 1 к.с. по Терскей-Алатау</w:t>
      </w:r>
    </w:p>
    <w:p w:rsidR="00CB4AC6" w:rsidRDefault="00CB4AC6" w:rsidP="00F00D20">
      <w:pPr>
        <w:jc w:val="center"/>
        <w:rPr>
          <w:sz w:val="36"/>
          <w:szCs w:val="36"/>
        </w:rPr>
      </w:pPr>
    </w:p>
    <w:p w:rsidR="00CB4AC6" w:rsidRDefault="00CB4AC6" w:rsidP="00F00D20">
      <w:pPr>
        <w:jc w:val="center"/>
        <w:rPr>
          <w:sz w:val="24"/>
          <w:szCs w:val="24"/>
        </w:rPr>
      </w:pPr>
      <w:r>
        <w:rPr>
          <w:sz w:val="24"/>
          <w:szCs w:val="24"/>
        </w:rPr>
        <w:t>Введение</w:t>
      </w:r>
    </w:p>
    <w:p w:rsidR="00CB4AC6" w:rsidRDefault="00CB4AC6" w:rsidP="0027659B">
      <w:pPr>
        <w:ind w:firstLine="720"/>
        <w:rPr>
          <w:sz w:val="24"/>
          <w:szCs w:val="24"/>
        </w:rPr>
      </w:pPr>
    </w:p>
    <w:p w:rsidR="00CB4AC6" w:rsidRPr="000E5EF8" w:rsidRDefault="00CB4AC6" w:rsidP="0027659B">
      <w:pPr>
        <w:ind w:firstLine="720"/>
        <w:rPr>
          <w:sz w:val="24"/>
          <w:szCs w:val="24"/>
        </w:rPr>
      </w:pPr>
      <w:r>
        <w:rPr>
          <w:sz w:val="24"/>
          <w:szCs w:val="24"/>
        </w:rPr>
        <w:t>Из-за того, что руководство компании Уральские Авиалинии не одобрило увеличение квоты на багаж до 40 кг, мы решили, что крупу, макароны, сахар, сухофрукты и прочие тяжелые по весу и легко добываемые продукты мы покупаем в Караколе, пакуем на месте и, по возможности, в тот же вечер выезжаем на старт маршрута. В то же время, сыр, колбасу, сало, топленое масло, сушеные овощи, порошок для приготовления изотонического раствора покупаем в Москве и везем в самолете. Мясо сушили самостоятельно и везли из Москвы</w:t>
      </w:r>
    </w:p>
    <w:p w:rsidR="00CB4AC6" w:rsidRPr="0027659B" w:rsidRDefault="00CB4AC6" w:rsidP="0027659B">
      <w:pPr>
        <w:ind w:firstLine="720"/>
        <w:rPr>
          <w:sz w:val="24"/>
          <w:szCs w:val="24"/>
        </w:rPr>
      </w:pPr>
    </w:p>
    <w:p w:rsidR="00CB4AC6" w:rsidRDefault="00CB4AC6" w:rsidP="00F00D20">
      <w:pPr>
        <w:jc w:val="center"/>
        <w:rPr>
          <w:sz w:val="24"/>
          <w:szCs w:val="24"/>
        </w:rPr>
      </w:pPr>
      <w:r>
        <w:rPr>
          <w:sz w:val="24"/>
          <w:szCs w:val="24"/>
        </w:rPr>
        <w:t>2 августа. Перелет, трансфер в г. Каракол.</w:t>
      </w:r>
    </w:p>
    <w:p w:rsidR="00CB4AC6" w:rsidRDefault="00CB4AC6" w:rsidP="00BB6BDD">
      <w:pPr>
        <w:ind w:firstLine="720"/>
        <w:rPr>
          <w:sz w:val="24"/>
          <w:szCs w:val="24"/>
        </w:rPr>
      </w:pPr>
      <w:r>
        <w:rPr>
          <w:sz w:val="24"/>
          <w:szCs w:val="24"/>
        </w:rPr>
        <w:t>Прилетели из аэропорта Домодедово в аэропорт г. Бишкек в 6:00 рейсом компании UTair. Рейс был задержан на несколько часов. Летели вместе с дружественными группами Александра Двойнева и Ирины Сочиной. В аэропорту встретили участницу, которая продолжала летний походный сезон и немного раньше нас прилетела в Киргизию. В аэропорту нас встретила машина фирмы Альп-Тур Иссык-Куль (фирма Игоря Ханина).</w:t>
      </w:r>
    </w:p>
    <w:p w:rsidR="00CB4AC6" w:rsidRDefault="00CB4AC6" w:rsidP="00BB6BDD">
      <w:pPr>
        <w:ind w:firstLine="720"/>
        <w:rPr>
          <w:sz w:val="24"/>
          <w:szCs w:val="24"/>
        </w:rPr>
      </w:pPr>
      <w:r>
        <w:rPr>
          <w:sz w:val="24"/>
          <w:szCs w:val="24"/>
        </w:rPr>
        <w:t xml:space="preserve"> В районе 10 часов остановились для завтрака в придорожном кафе. Водитель знает это кафе. По сравнению с предыдущими годами, в кафе поставили столы и стулья вместо дастарханов, зато смонтировали раздачу. Это позволяет обойтись без помощи официанток (которые тоже присутствуют) и резко ускорить процесс. Заодно, на раздаче можно посмотреть на блюда, названия которых в меню непонятны. В итоге, группа спокойно и не торопясь пообедала меньше, чем за час. </w:t>
      </w:r>
    </w:p>
    <w:p w:rsidR="00CB4AC6" w:rsidRDefault="00CB4AC6" w:rsidP="00BB6BDD">
      <w:pPr>
        <w:ind w:firstLine="720"/>
        <w:rPr>
          <w:sz w:val="24"/>
          <w:szCs w:val="24"/>
        </w:rPr>
      </w:pPr>
      <w:r>
        <w:rPr>
          <w:sz w:val="24"/>
          <w:szCs w:val="24"/>
        </w:rPr>
        <w:t>По пути в Каракол случилась часовая задержка из-за технической неисправности микроавтобуса. Около 3 часов дня прибыли на базу Ханина в г. Каракол. Исходно мы предполагали, что в качестве программы-максимум можем успеть купить и запаковать еду, после чего выехать в горы. Проблем с закупкой не возникло. Крупы, макароны, сахар орехи и сухофрукты в Караколе вполне приемлемого качества. Впрочем, отдельные участники жаловались на малый ассортимент сухофруктов, ограниченный курагой, изюмом и черносливом. Также не нашли на рынке, ближайшем к базе Ханина большого разнообразия специй, после чего купили типовые упаковки наиболее ходовых приправ в ближайшем магазине. Из-за того, что мы достаточно поздно приехали в г. Каракол, мы не успели попасть на «Нижний» рынок, поэтому доступный ассортимент был весьма ограничен. В итоге мы успели купить и не успели запаковать еду до наступления темноты и согласились на заброску на старт маршрута на следующий день рано утром. В итоге, мы запаковали по дневным порциям еду на первое и второе кольца похода, запаковали продукты на третье кольцо и легли спать.  Еду на третье кольцо оставили на базе Ханина для отправки в а/л Каракол, еду на первые 2 кольца разложили по рюкзакам.</w:t>
      </w:r>
    </w:p>
    <w:p w:rsidR="00CB4AC6" w:rsidRDefault="00CB4AC6" w:rsidP="00F00D20">
      <w:pPr>
        <w:jc w:val="center"/>
        <w:rPr>
          <w:sz w:val="24"/>
          <w:szCs w:val="24"/>
        </w:rPr>
      </w:pPr>
      <w:r>
        <w:rPr>
          <w:sz w:val="24"/>
          <w:szCs w:val="24"/>
        </w:rPr>
        <w:t>3 августа. Трансфер до ФГС, выход к слиянию р. Савватор и р. Чон-Кызыл-Суу.</w:t>
      </w:r>
    </w:p>
    <w:p w:rsidR="00CB4AC6" w:rsidRDefault="00CB4AC6" w:rsidP="00880CF3">
      <w:pPr>
        <w:ind w:firstLine="720"/>
        <w:rPr>
          <w:sz w:val="24"/>
          <w:szCs w:val="24"/>
        </w:rPr>
      </w:pPr>
      <w:r>
        <w:rPr>
          <w:sz w:val="24"/>
          <w:szCs w:val="24"/>
        </w:rPr>
        <w:t xml:space="preserve">Подъём дежурных 5:00, подъем группы на завтрак в 5:30. В 7:00 на вахтовке-Урале отправились к ФГС вместе с группой Ирины Сочиной. Немного недоезжая до ФГС, вахтовка сломала колесом настил моста и </w:t>
      </w:r>
      <w:r w:rsidRPr="006E1D13">
        <w:rPr>
          <w:sz w:val="24"/>
          <w:szCs w:val="24"/>
          <w:highlight w:val="red"/>
        </w:rPr>
        <w:t>села на болты колесного моста</w:t>
      </w:r>
      <w:r>
        <w:rPr>
          <w:sz w:val="24"/>
          <w:szCs w:val="24"/>
        </w:rPr>
        <w:t xml:space="preserve">. Следующие 2 часа обе группы совместно с водителем и экипажем проезжавшего мимо микроавтобуса повышенной проходимости пытались снять машину с моста при помощи досок, камней и двух пятитонных гидравлических домкратов. В итоге, машину сняли с моста. Местные жители обрадовали нас тем, что существуют 2 брода через р. Чон-Кызыл-Суу для грузового автотранспорта, а мосты не рассчитаны на такую нагрузку. Но джип или микроавтобус могут проехать до самой ФГС по этим мостам. </w:t>
      </w:r>
    </w:p>
    <w:p w:rsidR="00CB4AC6" w:rsidRDefault="00CB4AC6" w:rsidP="00880CF3">
      <w:pPr>
        <w:ind w:firstLine="720"/>
        <w:rPr>
          <w:sz w:val="24"/>
          <w:szCs w:val="24"/>
        </w:rPr>
      </w:pPr>
      <w:r>
        <w:rPr>
          <w:sz w:val="24"/>
          <w:szCs w:val="24"/>
        </w:rPr>
        <w:t>На ФГС долго ждали, когда вернутся хозяева (дома были только их дети). После возвращения хозяев договорились с ними о хранении нашей заброски и оставили у них еду на 2 кольцо и большую часть горного снаряжения, оставив себе в качестве общественного снаряжения группы на случай непредвиденных проблем 1 веревку, бухту расходного репшнура, 3 страховочных системы и комплект из восьмерки и трех карабинов на каждую систему. Каждый участник на первом кольце имел при себе каску, палки и ледоруб в качестве личного снаряжения. О деньгах за хранение не говорили, поскольку хозяева не спрашивали.</w:t>
      </w:r>
    </w:p>
    <w:p w:rsidR="00CB4AC6" w:rsidRDefault="00CB4AC6" w:rsidP="00880CF3">
      <w:pPr>
        <w:ind w:firstLine="720"/>
        <w:rPr>
          <w:sz w:val="24"/>
          <w:szCs w:val="24"/>
        </w:rPr>
      </w:pPr>
      <w:r>
        <w:rPr>
          <w:sz w:val="24"/>
          <w:szCs w:val="24"/>
        </w:rPr>
        <w:t>Согласно описаниям, каньон р. Каратакия непроходим для группы нашего уровня. Поэтому, для радиального восхождения на перевал Каратакия (1А, 3900) было запланировано пойти по маршруту, пройденному группой Ломакина в 2009 году через долину р. Савватор с пересечением гребня, разделяющего долины р. Савватор и р. Каратакия.</w:t>
      </w:r>
    </w:p>
    <w:p w:rsidR="00CB4AC6" w:rsidRDefault="00CB4AC6" w:rsidP="0027659B">
      <w:pPr>
        <w:ind w:firstLine="720"/>
        <w:rPr>
          <w:sz w:val="24"/>
          <w:szCs w:val="24"/>
        </w:rPr>
      </w:pPr>
      <w:r>
        <w:rPr>
          <w:sz w:val="24"/>
          <w:szCs w:val="24"/>
        </w:rPr>
        <w:t>В 4 часа вышли от ФГС вверх по левому берегу р. Чон-Кызыл-Суу по хорошо различимой тропе, идущей по лугам поймы. За 20 минут дошли до впадения р. Каратакия в р. Чон-Кызыл-Суу и остановились на привал. Из долины открывается красивый вид как на водопад р. Каратакия, так и на снежно-ледовые цирки перевалов главного хребта. В долине есть коши, в которых, вероятно, можно купить у местных жителей айран и лепешки. Во избежание совмещения акклиматизации и пищевых расстройств, руководитель наложил вето на местную еду до окончания акклиматизации у участников.</w:t>
      </w:r>
    </w:p>
    <w:p w:rsidR="00CB4AC6" w:rsidRDefault="00CB4AC6" w:rsidP="00721B55">
      <w:pPr>
        <w:ind w:firstLine="720"/>
        <w:rPr>
          <w:sz w:val="24"/>
          <w:szCs w:val="24"/>
        </w:rPr>
      </w:pPr>
      <w:r>
        <w:rPr>
          <w:sz w:val="24"/>
          <w:szCs w:val="24"/>
        </w:rPr>
        <w:t xml:space="preserve">За 15-20 минут ЧХВ группа дошла до впадения р. Савватор в р. Чон-Кызыл-Суу и встала на стоянку в 16:50. Дальнейшее движение нецелесообразно, поскольку дальше маршрут уходит вверх по хорошо читаемой лесной тропе, но, судя по карте и описаниям, ближайшее ровное место с водой находится выше зоны леса и группа может не успеть комфортно дойти до него по светлому времени суток. Пока группа ставила лагерь и готовила, руководитель, опытные участники и фотограф прошли выше по тропе с целью оценить проходимость тропы и отснять вниз долину р. Чон-Кызыл-Суу. В целом, место слияния р. Савватор и р. Чон-Кызыл-Суу удобно для стоянки, защищено от ветра, нет проблем с чистой водой из р. Савватор и, что приятно, богато дровами. Высота ночевки 2650 м.  . </w:t>
      </w:r>
      <w:r w:rsidRPr="00C336D7">
        <w:rPr>
          <w:sz w:val="24"/>
          <w:szCs w:val="24"/>
          <w:highlight w:val="red"/>
        </w:rPr>
        <w:t>Р. Савватор</w:t>
      </w:r>
      <w:r>
        <w:rPr>
          <w:sz w:val="24"/>
          <w:szCs w:val="24"/>
        </w:rPr>
        <w:t xml:space="preserve"> </w:t>
      </w:r>
    </w:p>
    <w:p w:rsidR="00CB4AC6" w:rsidRDefault="00CB4AC6" w:rsidP="000D51A3">
      <w:pPr>
        <w:jc w:val="center"/>
        <w:rPr>
          <w:sz w:val="24"/>
          <w:szCs w:val="24"/>
        </w:rPr>
      </w:pPr>
      <w:r>
        <w:rPr>
          <w:sz w:val="24"/>
          <w:szCs w:val="24"/>
        </w:rPr>
        <w:t>4 августа. Выход в долину р. Савватор, осыпная тренировка.</w:t>
      </w:r>
    </w:p>
    <w:p w:rsidR="00CB4AC6" w:rsidRDefault="00CB4AC6" w:rsidP="000D51A3">
      <w:pPr>
        <w:rPr>
          <w:sz w:val="24"/>
          <w:szCs w:val="24"/>
        </w:rPr>
      </w:pPr>
      <w:r>
        <w:rPr>
          <w:sz w:val="24"/>
          <w:szCs w:val="24"/>
        </w:rPr>
        <w:t xml:space="preserve">Подъём дежурных в 5:00, подъем группы в 5:30. После завтрака в 7:02 вышли вверх по тропе, ведущей вверх по правому берегу р. Савватор. Тропа идет серпантином через еловый лес. Уклон тропы не превышает 10 градусов. За 1 час ЧХВ вышли из зоны леса, продолжили движение по тропе в зоне кустарников, сменяющихся лугами. Еще за 1 час ЧХВ подошли к удобному броду и по камням перешли на левый берег р. Савватор. За 30 минут ЧХВ периодически переходя р. Савватор вышли к осыпному отрогу, перегораживающему долину и отделяющему цирк пер. Савватор от основной части речной долины. Это  место, удобное для стоянки и для проведения осыпной тренировки. Поставили лагерь, пообедали, вышли на осыпную тренировку. Окружающие склоны содержат участки осыпей различного размера от совсем мелких до курумника. Мы не рискнули выходить на мелкообломочную осыпь на правом борту долины из-за боязни обвалов, все остальные окружающие склоны некамнеопасны. </w:t>
      </w:r>
    </w:p>
    <w:p w:rsidR="00CB4AC6" w:rsidRDefault="00CB4AC6" w:rsidP="00C27268">
      <w:pPr>
        <w:jc w:val="center"/>
        <w:rPr>
          <w:sz w:val="24"/>
          <w:szCs w:val="24"/>
        </w:rPr>
      </w:pPr>
      <w:r>
        <w:rPr>
          <w:sz w:val="24"/>
          <w:szCs w:val="24"/>
        </w:rPr>
        <w:t>5 августа. Перевал Каратакия (1А, 3900, радиально)</w:t>
      </w:r>
    </w:p>
    <w:p w:rsidR="00CB4AC6" w:rsidRDefault="00CB4AC6" w:rsidP="000B15C4">
      <w:pPr>
        <w:ind w:firstLine="720"/>
        <w:rPr>
          <w:sz w:val="24"/>
          <w:szCs w:val="24"/>
        </w:rPr>
      </w:pPr>
      <w:r>
        <w:rPr>
          <w:sz w:val="24"/>
          <w:szCs w:val="24"/>
        </w:rPr>
        <w:t xml:space="preserve">Данный перевал соединяет долины р. Каратакия и </w:t>
      </w:r>
      <w:r w:rsidRPr="000B15C4">
        <w:rPr>
          <w:sz w:val="24"/>
          <w:szCs w:val="24"/>
          <w:highlight w:val="red"/>
        </w:rPr>
        <w:t>чтозарека</w:t>
      </w:r>
      <w:r>
        <w:rPr>
          <w:sz w:val="24"/>
          <w:szCs w:val="24"/>
        </w:rPr>
        <w:t xml:space="preserve"> и позволяет пройти из долины р. Чон-Кызыл-Суу в долину р. </w:t>
      </w:r>
      <w:r w:rsidRPr="000B15C4">
        <w:rPr>
          <w:sz w:val="24"/>
          <w:szCs w:val="24"/>
          <w:highlight w:val="red"/>
        </w:rPr>
        <w:t>Чтозарека</w:t>
      </w:r>
      <w:r>
        <w:rPr>
          <w:sz w:val="24"/>
          <w:szCs w:val="24"/>
        </w:rPr>
        <w:t xml:space="preserve">. Перевал мелко-среднеосыпной с выходами разрушенных скал с обеих сторон, технически прост, некамнеопасен, крутизна взлета не превышает 25 градусов. Классический осыпной 1А, не представляющий самостоятельного интереса. Как и группа Ломакина, мы использовали его для совершения короткого акклиматизационного набора высоты. В хорошую погоду с него открывается красивый вид в долину р. </w:t>
      </w:r>
      <w:r w:rsidRPr="000B15C4">
        <w:rPr>
          <w:sz w:val="24"/>
          <w:szCs w:val="24"/>
          <w:highlight w:val="red"/>
        </w:rPr>
        <w:t>Чтозарекаблин</w:t>
      </w:r>
      <w:r>
        <w:rPr>
          <w:sz w:val="24"/>
          <w:szCs w:val="24"/>
        </w:rPr>
        <w:t xml:space="preserve">. Седловина перевала осыпная, много места под палатки, но довольно ветрено и категорически нет ни воды ни снега. </w:t>
      </w:r>
    </w:p>
    <w:p w:rsidR="00CB4AC6" w:rsidRDefault="00CB4AC6" w:rsidP="000B15C4">
      <w:pPr>
        <w:ind w:firstLine="720"/>
        <w:rPr>
          <w:sz w:val="24"/>
          <w:szCs w:val="24"/>
        </w:rPr>
      </w:pPr>
      <w:r>
        <w:rPr>
          <w:sz w:val="24"/>
          <w:szCs w:val="24"/>
        </w:rPr>
        <w:t xml:space="preserve">Подъём дежурных в 5:00, подъем группы в 5:30. В 7:42 с минимальным количеством груза (вода, штормовки, перевальные шоколадки) для радиального восхождения вышли вниз по долине по левому берегу к намеченному вчера удобному месту для преодоления гребня, разделяющего долины р. Савватор и р. Каратакия. За 1 час 10 мин вышли на гребень. На склонах гребня много полочек, вытоптанных коровами. Со стороны р. Каратакия склон осыпной, удобный для движения. За 20 минут дошли от гребня до взлета пер. Каратакия. За 1 час 30 мин поднялись на перевал. Оптимальный путь подъема – граница травяного склона и мелкообломочно-конгламератного перевального взлета. Встречаются выходы разрушенных скал, удобные для движения. Слева по ходу неудобная для движения вверх мелкая живая осыпь. Надолго на перевале не задержались из-за испортившейся погоды. Пришлось идти под снегопадом. За 30 минут вернулись к подножию разделяющего гребня, быстро спустившись с перевала не по пути подъема, а по мелкообломочной сыпухе. Чрез 1 час 30 мин после этого группа достигла места стоянки. Пообедали, после чего свернули лагерь и выдвинулись вниз, в сторону ФГС. За 2,5 часа ЧХВ по пути подъема вышли к ФГС, встали на ночлег в 100 метрах от ФГС ниже по течению, забрали заброску. Участники попытались договориться с хозяевами ФГС о бане, но хозяева не выполнили обещания в режиме «увы, бани нет». К счастью, деньги за баню им еще не заплатили, поэтому конфликтной ситуации не возникло. </w:t>
      </w:r>
    </w:p>
    <w:p w:rsidR="00CB4AC6" w:rsidRDefault="00CB4AC6" w:rsidP="0042791B">
      <w:pPr>
        <w:jc w:val="center"/>
        <w:rPr>
          <w:sz w:val="24"/>
          <w:szCs w:val="24"/>
        </w:rPr>
      </w:pPr>
      <w:r>
        <w:rPr>
          <w:sz w:val="24"/>
          <w:szCs w:val="24"/>
        </w:rPr>
        <w:t>6 августа. Подход под пер. Эхо (1А*, 3800)</w:t>
      </w:r>
    </w:p>
    <w:p w:rsidR="00CB4AC6" w:rsidRDefault="00CB4AC6" w:rsidP="00514017">
      <w:pPr>
        <w:ind w:firstLine="720"/>
        <w:rPr>
          <w:sz w:val="24"/>
          <w:szCs w:val="24"/>
        </w:rPr>
      </w:pPr>
      <w:r>
        <w:rPr>
          <w:sz w:val="24"/>
          <w:szCs w:val="24"/>
        </w:rPr>
        <w:t>Подъём дежурных в 5:00, всех остальных в 5:30. Позавтракали, распределили по людям общественный вес. Радостно съели оставленную в заброске дыню.</w:t>
      </w:r>
    </w:p>
    <w:p w:rsidR="00CB4AC6" w:rsidRDefault="00CB4AC6" w:rsidP="00B62153">
      <w:pPr>
        <w:ind w:firstLine="720"/>
        <w:rPr>
          <w:sz w:val="24"/>
          <w:szCs w:val="24"/>
        </w:rPr>
      </w:pPr>
      <w:r>
        <w:rPr>
          <w:sz w:val="24"/>
          <w:szCs w:val="24"/>
        </w:rPr>
        <w:t xml:space="preserve">В 9:45 вышли вниз по долине по левому берегу р. Чон-Кызыл-Суу по грунтовой дороге. За 10 минут вышли к деревянному мосту и по нему переправились через р. Чон-Кызыл-Суу. За 30 минут дошли до слияния рек Шаталы и Чон-Кызыл-Суу. Тропа, ведущая к пер. Эхо начинаеся на левом берегу р. Шаталы. Тропа достаточно крутая, идет серпантином по еловому лесу. За 2 часа ЧХВ вышли к месту, где тропа пересекает р. Шаталы и уходит на правый берег. На протяжении большей части тропы выхода к воде нет. Перешли р. Шаталы по камням и продолжили движение по тропе. Лес сменяется зарослями арчи.  Движемся по грунтовой дороге по орографически правому берегу р. Чон-Кызыл-Суу. За 2 часа 45 мин вышли из зарослей арчи, продолжили движение по лугам. За час дошли до озера под перевалом Эхо, где и поставили лагерь орографически правее истока р. Шаталы. Очень красивое озеро, особенно на закате. Часть берега заболочена, в остальных местах берег каменистый. Вода достаточно чистая, но пить ее без кипячения мы не рискнули. Зато большая часть группы радостно искупалась в не слишком теплой воде озера. В воде плавают мелкие рыбы неясной видовой принадлежности. Единственной проблемой на озере могут стать коровы, которые любят приходить в лагерь. </w:t>
      </w:r>
    </w:p>
    <w:p w:rsidR="00CB4AC6" w:rsidRDefault="00CB4AC6" w:rsidP="006B360F">
      <w:pPr>
        <w:jc w:val="center"/>
        <w:rPr>
          <w:sz w:val="24"/>
          <w:szCs w:val="24"/>
        </w:rPr>
      </w:pPr>
      <w:r>
        <w:rPr>
          <w:sz w:val="24"/>
          <w:szCs w:val="24"/>
        </w:rPr>
        <w:t>7 августа. Дневка, ледовая тренировка</w:t>
      </w:r>
    </w:p>
    <w:p w:rsidR="00CB4AC6" w:rsidRDefault="00CB4AC6" w:rsidP="00C928A0">
      <w:pPr>
        <w:ind w:firstLine="720"/>
        <w:rPr>
          <w:sz w:val="24"/>
          <w:szCs w:val="24"/>
        </w:rPr>
      </w:pPr>
      <w:r>
        <w:rPr>
          <w:sz w:val="24"/>
          <w:szCs w:val="24"/>
        </w:rPr>
        <w:t xml:space="preserve">Всвязи с тем, что у одной участницы акклиматизация протекала достаточно тяжело, приняли решение не идти на перевал, а устроить дневку, совмещенную с ледовой тренировкой на леднике под перевалом Эхо. </w:t>
      </w:r>
    </w:p>
    <w:p w:rsidR="00CB4AC6" w:rsidRDefault="00CB4AC6" w:rsidP="00C928A0">
      <w:pPr>
        <w:ind w:firstLine="720"/>
        <w:rPr>
          <w:sz w:val="24"/>
          <w:szCs w:val="24"/>
        </w:rPr>
      </w:pPr>
      <w:r>
        <w:rPr>
          <w:sz w:val="24"/>
          <w:szCs w:val="24"/>
        </w:rPr>
        <w:t xml:space="preserve">Подъём дежурных в 6:30, всех в 7:00. Неспешно собрались и с минимумом вещей в 9:35 вышли в сторону ледника. За 20  минут дошли до греницы лугов и осыпи. За 1 час 30 минут доходим до ледника. Шли по орографически правому борту долины. Левый борт камнеопасен, особенно в той части долины, где уже виден ледник. С левого (правого по ходу) борта долины, особенно вдоль ледника, днем нечасто, но равномерно летят камни. </w:t>
      </w:r>
    </w:p>
    <w:p w:rsidR="00CB4AC6" w:rsidRDefault="00CB4AC6" w:rsidP="006B360F">
      <w:pPr>
        <w:rPr>
          <w:sz w:val="24"/>
          <w:szCs w:val="24"/>
        </w:rPr>
      </w:pPr>
      <w:r>
        <w:rPr>
          <w:sz w:val="24"/>
          <w:szCs w:val="24"/>
        </w:rPr>
        <w:t xml:space="preserve"> На тренировке отрабатывали движение в кошках по некрутому льду, движение по льду с рубкой ступеней ледорубом, организацию станций и точек страховки на льду. После тренировки большая часть группы ушла в лагерь и достигла его за час, а руководитель и две опытные участницы вышли на ледник  для разведки перевала. Ледник оказался открытым и практически без трещин, после прохождения короткого (менее 100 метров) 20-градусного участка практически горизонтальным. Вдоль левого по ходу борта цирка идет огромный рантклюфт, проходимый по дну. Существуют удобный небольшой боковой язык ледника, по которому можно удобно выйти из рантклюфта на ледник. После разведки вернулись в лагерь.</w:t>
      </w:r>
    </w:p>
    <w:p w:rsidR="00CB4AC6" w:rsidRDefault="00CB4AC6" w:rsidP="006B360F">
      <w:pPr>
        <w:jc w:val="center"/>
        <w:rPr>
          <w:sz w:val="24"/>
          <w:szCs w:val="24"/>
        </w:rPr>
      </w:pPr>
      <w:r>
        <w:rPr>
          <w:sz w:val="24"/>
          <w:szCs w:val="24"/>
        </w:rPr>
        <w:t>8 августа. Перевал Эхо (1А*, 3900)</w:t>
      </w:r>
    </w:p>
    <w:p w:rsidR="00CB4AC6" w:rsidRDefault="00CB4AC6" w:rsidP="00124BCD">
      <w:pPr>
        <w:ind w:firstLine="720"/>
        <w:rPr>
          <w:sz w:val="24"/>
          <w:szCs w:val="24"/>
        </w:rPr>
      </w:pPr>
      <w:r>
        <w:rPr>
          <w:sz w:val="24"/>
          <w:szCs w:val="24"/>
        </w:rPr>
        <w:t>Перевал Эхо является нетипичным перевалом для своей технической категории. Он соединяет долины рек Шаталы и Чатыртор и позволяет выйти из долины р. Чон-Кызыл-Суу в долину р. Джеты-Огуз. Западный цирк перевала ледово-осыпной, с большим рантклюфтом, доходящим до седловины вдоль орографически правого борта цирка. Однако, выход из рантклюфта на седловину неудобен, по леднику проще и безопаснее. Ледник пологий, открытый, почти без трещин, почти горизонтальный, кроме недлинного 20-градусного участка в нижней части. С обеих сторон перевала крупно-средие осыпи. Восточный цирк скально-осыпной, часть осыпных кулуаров заканчиваются скальными стенками выше человеческого роста. Необходима разведка перед спуском. Не рекомендуется ставить данный перевал первым для групп новичков, зато после акклиматизации и появления минимального опыта движения в горах, данный перевал может быть интересен из-за разнообразных встречающихся форм рельефа и удобности для тренировок по ледовой технике. Более подготовленным группам, в свою очередь, перевал может быть удобен в качестве первого в походе для акклиматизации и вспоминания техники передвижения по осыпям и ледникам. Наличие кошек у каждого участника резко упрощает прохождение перевала и снимает необходимость в организации перил, поскольку перевал целиком идется на личной технике. Единственная опасность перевала – камни, летящие с орографически левого борта долины в западном цирке.</w:t>
      </w:r>
    </w:p>
    <w:p w:rsidR="00CB4AC6" w:rsidRDefault="00CB4AC6" w:rsidP="009A5B14">
      <w:pPr>
        <w:ind w:firstLine="720"/>
        <w:rPr>
          <w:sz w:val="24"/>
          <w:szCs w:val="24"/>
        </w:rPr>
      </w:pPr>
      <w:r>
        <w:rPr>
          <w:sz w:val="24"/>
          <w:szCs w:val="24"/>
        </w:rPr>
        <w:t xml:space="preserve">Подъём дежурных в 4:00, группы в 4:30. В 6:05 Вышли  в направлении пер. Эхо. За 1,5 часа вышли к леднику. После дневки группа шла лучше, чем на тренировке без рюкзаков. У подножия ледника группа разделилась. Трое участников, среди которых была одна опытная участница, в кошках с веревкой и бурами пошли на ледник в лоб, в то время как остальная группа продолжила движение к месту выхода на ледник по рантклюфту. Как и ожидалось, утром ратклюфт проходим, хотя и несколько некомфортен для движения из-за замерзшего ручья под ногами и солнца, бьющего в глаза из-за гребня хребта. Камнеопасность рантклюфта потенциальная, ни одного камнепада не видели и не слышали.  В любом случае, прохождение перевала стоит совершать максимально рано. Через 45 минут основная часть группы вышла к точке встречи, через час после разделения группа собралась. Сверху повесили веревку на бурах. Веревку использовали для подъема спортивным способом. Через 35 минут после встречи группа вышла к седловине перевала. Рантклюфт доходит до самой седловины, с ледника приходится немного спускаться по гребню. Седловина узкая, скальная. Возможна стоянка на леднике. Край ледника, обрывающийся в рантклюфт в районе седловины, удобен для проведения тренировки по ледолазанию. Ледник сверху очень чистый, так что падения камней можно не опасаться. С седловины открывается красивый вид на вершины главного хребта. </w:t>
      </w:r>
    </w:p>
    <w:p w:rsidR="00CB4AC6" w:rsidRDefault="00CB4AC6" w:rsidP="009A5B14">
      <w:pPr>
        <w:ind w:firstLine="720"/>
        <w:rPr>
          <w:sz w:val="24"/>
          <w:szCs w:val="24"/>
        </w:rPr>
      </w:pPr>
      <w:r>
        <w:rPr>
          <w:sz w:val="24"/>
          <w:szCs w:val="24"/>
        </w:rPr>
        <w:t xml:space="preserve">Через 45 минут отдыха на седловине группа начала спуск по левому по ходу кулуару. Центральный и правый показались нам более сложными для прохождения из-за скальных стенок, которыми они обрываются. За час спустились в карман боковой морены ледника, еще за час дошли до подледникового озера из которого вытекает р. Чатыртор, где и встали на обед. </w:t>
      </w:r>
    </w:p>
    <w:p w:rsidR="00CB4AC6" w:rsidRDefault="00CB4AC6" w:rsidP="009A5B14">
      <w:pPr>
        <w:ind w:firstLine="720"/>
        <w:rPr>
          <w:sz w:val="24"/>
          <w:szCs w:val="24"/>
        </w:rPr>
      </w:pPr>
      <w:r>
        <w:rPr>
          <w:sz w:val="24"/>
          <w:szCs w:val="24"/>
        </w:rPr>
        <w:t>После обеда за 20 минут ЧХВ доходим до зоны лугов по тропе, идущей по правому берегу р. Чатыртор. Еще через 40 минут нашли удобную стоянку на острове, образуемом рукавами р. Чатыртор, где и встали на ночь.</w:t>
      </w:r>
    </w:p>
    <w:p w:rsidR="00CB4AC6" w:rsidRDefault="00CB4AC6" w:rsidP="006B360F">
      <w:pPr>
        <w:rPr>
          <w:sz w:val="24"/>
          <w:szCs w:val="24"/>
        </w:rPr>
      </w:pPr>
      <w:r>
        <w:rPr>
          <w:sz w:val="24"/>
          <w:szCs w:val="24"/>
        </w:rPr>
        <w:t>6:25 Поднимаемся по орографически правому берегу р. Шотылы к пер. Эхо.</w:t>
      </w:r>
    </w:p>
    <w:p w:rsidR="00CB4AC6" w:rsidRDefault="00CB4AC6" w:rsidP="006B360F">
      <w:pPr>
        <w:rPr>
          <w:sz w:val="24"/>
          <w:szCs w:val="24"/>
        </w:rPr>
      </w:pPr>
      <w:r>
        <w:rPr>
          <w:sz w:val="24"/>
          <w:szCs w:val="24"/>
        </w:rPr>
        <w:t>7:00 Поднимаемся по долине по крупно-средне-мелкой осыпи.</w:t>
      </w:r>
    </w:p>
    <w:p w:rsidR="00CB4AC6" w:rsidRDefault="00CB4AC6" w:rsidP="006B360F">
      <w:pPr>
        <w:rPr>
          <w:sz w:val="24"/>
          <w:szCs w:val="24"/>
        </w:rPr>
      </w:pPr>
      <w:r>
        <w:rPr>
          <w:sz w:val="24"/>
          <w:szCs w:val="24"/>
        </w:rPr>
        <w:t>8:04 Группа разделяется. Трое участников в кошках (Юля Ф, Ваня, Наташа) с верёвкой и тремя бурами идут по леднику в лоб. Ледник не круче 20 градусов. За 40 минут дошли до моста, координаты которого указаны. Вторая подгруппа поднимается по рантклюфту. Рантклюфт потенциально камнеопасен. Рантклюфт представляет собой морену с вкраплениями льда и крупно-обломочной осыпи. Проходжение перевала желательно максимально рано. Менее чем за час вторая подгруппа вышла к ледовому мосту.</w:t>
      </w:r>
    </w:p>
    <w:p w:rsidR="00CB4AC6" w:rsidRDefault="00CB4AC6" w:rsidP="006B360F">
      <w:pPr>
        <w:rPr>
          <w:sz w:val="24"/>
          <w:szCs w:val="24"/>
        </w:rPr>
      </w:pPr>
      <w:r>
        <w:rPr>
          <w:sz w:val="24"/>
          <w:szCs w:val="24"/>
        </w:rPr>
        <w:t>В 9:00 группы встретились на мосту, организовали перила.</w:t>
      </w:r>
    </w:p>
    <w:p w:rsidR="00CB4AC6" w:rsidRDefault="00CB4AC6" w:rsidP="006B360F">
      <w:pPr>
        <w:rPr>
          <w:sz w:val="24"/>
          <w:szCs w:val="24"/>
        </w:rPr>
      </w:pPr>
      <w:r>
        <w:rPr>
          <w:sz w:val="24"/>
          <w:szCs w:val="24"/>
        </w:rPr>
        <w:t>9:36 Привал. Группа на седле. Седловина скально-осыпная, к ней выходит рантклюфт. Потенциальное место для тренировки по ледолазанию. Вода есть. Возможна ночёвка на леднике, примыкающем к седлу. Видимость отличная, малооблачно. С перевала открываются красивые виды на пятитысячники.</w:t>
      </w:r>
    </w:p>
    <w:p w:rsidR="00CB4AC6" w:rsidRDefault="00CB4AC6" w:rsidP="006B360F">
      <w:pPr>
        <w:rPr>
          <w:sz w:val="24"/>
          <w:szCs w:val="24"/>
        </w:rPr>
      </w:pPr>
      <w:r>
        <w:rPr>
          <w:sz w:val="24"/>
          <w:szCs w:val="24"/>
        </w:rPr>
        <w:t>10:45 Вышли с седла пер. Эхо.</w:t>
      </w:r>
    </w:p>
    <w:p w:rsidR="00CB4AC6" w:rsidRDefault="00CB4AC6" w:rsidP="006B360F">
      <w:pPr>
        <w:rPr>
          <w:sz w:val="24"/>
          <w:szCs w:val="24"/>
        </w:rPr>
      </w:pPr>
      <w:r>
        <w:rPr>
          <w:sz w:val="24"/>
          <w:szCs w:val="24"/>
        </w:rPr>
        <w:t>11:43 Спустились с седла по крупно-средней осыпи слева по ходу от седловины, кулуар проходим.</w:t>
      </w:r>
    </w:p>
    <w:p w:rsidR="00CB4AC6" w:rsidRDefault="00CB4AC6" w:rsidP="006B360F">
      <w:pPr>
        <w:rPr>
          <w:sz w:val="24"/>
          <w:szCs w:val="24"/>
        </w:rPr>
      </w:pPr>
      <w:r>
        <w:rPr>
          <w:sz w:val="24"/>
          <w:szCs w:val="24"/>
        </w:rPr>
        <w:t>12:43 Спустились в карман морены по основному течению ледника, вышли к подледниковому озеру. Обед на концевой морене у озера.</w:t>
      </w:r>
    </w:p>
    <w:p w:rsidR="00CB4AC6" w:rsidRDefault="00CB4AC6" w:rsidP="006B360F">
      <w:pPr>
        <w:rPr>
          <w:sz w:val="24"/>
          <w:szCs w:val="24"/>
        </w:rPr>
      </w:pPr>
      <w:r>
        <w:rPr>
          <w:sz w:val="24"/>
          <w:szCs w:val="24"/>
        </w:rPr>
        <w:t>14:39 Начинаем послеобеденный спуск по долине р. Чатыртор по орографически правому берегу.</w:t>
      </w:r>
    </w:p>
    <w:p w:rsidR="00CB4AC6" w:rsidRDefault="00CB4AC6" w:rsidP="006B360F">
      <w:pPr>
        <w:rPr>
          <w:sz w:val="24"/>
          <w:szCs w:val="24"/>
        </w:rPr>
      </w:pPr>
      <w:r>
        <w:rPr>
          <w:sz w:val="24"/>
          <w:szCs w:val="24"/>
        </w:rPr>
        <w:t>15:05 Спустились до зоны лугов по слежавшейся осыпи, пройдя траверсом травянистый склон под выходом скал.</w:t>
      </w:r>
    </w:p>
    <w:p w:rsidR="00CB4AC6" w:rsidRDefault="00CB4AC6" w:rsidP="006B360F">
      <w:pPr>
        <w:rPr>
          <w:sz w:val="24"/>
          <w:szCs w:val="24"/>
        </w:rPr>
      </w:pPr>
      <w:r>
        <w:rPr>
          <w:sz w:val="24"/>
          <w:szCs w:val="24"/>
        </w:rPr>
        <w:t>15:43 Спускаемся по тропе по долине р. Чатыртор.</w:t>
      </w:r>
    </w:p>
    <w:p w:rsidR="00CB4AC6" w:rsidRDefault="00CB4AC6" w:rsidP="006B360F">
      <w:pPr>
        <w:rPr>
          <w:sz w:val="24"/>
          <w:szCs w:val="24"/>
        </w:rPr>
      </w:pPr>
      <w:r>
        <w:rPr>
          <w:sz w:val="24"/>
          <w:szCs w:val="24"/>
        </w:rPr>
        <w:t>16:00 Стали на стоянку на травянистом острове.</w:t>
      </w:r>
    </w:p>
    <w:p w:rsidR="00CB4AC6" w:rsidRDefault="00CB4AC6" w:rsidP="00864270">
      <w:pPr>
        <w:jc w:val="center"/>
        <w:rPr>
          <w:sz w:val="24"/>
          <w:szCs w:val="24"/>
        </w:rPr>
      </w:pPr>
      <w:r>
        <w:rPr>
          <w:sz w:val="24"/>
          <w:szCs w:val="24"/>
        </w:rPr>
        <w:t>9 августа</w:t>
      </w:r>
    </w:p>
    <w:p w:rsidR="00CB4AC6" w:rsidRDefault="00CB4AC6" w:rsidP="00864270">
      <w:pPr>
        <w:rPr>
          <w:sz w:val="24"/>
          <w:szCs w:val="24"/>
        </w:rPr>
      </w:pPr>
      <w:r>
        <w:rPr>
          <w:sz w:val="24"/>
          <w:szCs w:val="24"/>
        </w:rPr>
        <w:t>Подъём дежурных (Лёша, Юля М) в 5:00, всех в 5:30. Завтрак.</w:t>
      </w:r>
    </w:p>
    <w:p w:rsidR="00CB4AC6" w:rsidRDefault="00CB4AC6" w:rsidP="00864270">
      <w:pPr>
        <w:rPr>
          <w:sz w:val="24"/>
          <w:szCs w:val="24"/>
        </w:rPr>
      </w:pPr>
      <w:r>
        <w:rPr>
          <w:sz w:val="24"/>
          <w:szCs w:val="24"/>
        </w:rPr>
        <w:t>8:02 Снятие со стоянки, начало спуска по орографически левому берегу р. Чатыртор.</w:t>
      </w:r>
    </w:p>
    <w:p w:rsidR="00CB4AC6" w:rsidRDefault="00CB4AC6" w:rsidP="00864270">
      <w:pPr>
        <w:rPr>
          <w:sz w:val="24"/>
          <w:szCs w:val="24"/>
        </w:rPr>
      </w:pPr>
      <w:r>
        <w:rPr>
          <w:sz w:val="24"/>
          <w:szCs w:val="24"/>
        </w:rPr>
        <w:t>8:28 Спускаемся по тропе по травянистому склону, поросшему арчой.</w:t>
      </w:r>
    </w:p>
    <w:p w:rsidR="00CB4AC6" w:rsidRDefault="00CB4AC6" w:rsidP="00864270">
      <w:pPr>
        <w:rPr>
          <w:sz w:val="24"/>
          <w:szCs w:val="24"/>
        </w:rPr>
      </w:pPr>
      <w:r>
        <w:rPr>
          <w:sz w:val="24"/>
          <w:szCs w:val="24"/>
        </w:rPr>
        <w:t>8:55 Продолжаем спуск по тропе через арчатник, Юля Ф, Миша и Слава ищут продолжение тропы.</w:t>
      </w:r>
    </w:p>
    <w:p w:rsidR="00CB4AC6" w:rsidRDefault="00CB4AC6" w:rsidP="00864270">
      <w:pPr>
        <w:rPr>
          <w:sz w:val="24"/>
          <w:szCs w:val="24"/>
        </w:rPr>
      </w:pPr>
      <w:r>
        <w:rPr>
          <w:sz w:val="24"/>
          <w:szCs w:val="24"/>
        </w:rPr>
        <w:t>9:33 По теряющейся тропе вышли к реке, пересекли реку по камням. Сюда не ходить!</w:t>
      </w:r>
    </w:p>
    <w:p w:rsidR="00CB4AC6" w:rsidRDefault="00CB4AC6" w:rsidP="00864270">
      <w:pPr>
        <w:rPr>
          <w:sz w:val="24"/>
          <w:szCs w:val="24"/>
        </w:rPr>
      </w:pPr>
      <w:r>
        <w:rPr>
          <w:sz w:val="24"/>
          <w:szCs w:val="24"/>
        </w:rPr>
        <w:t>9:56 Поднялись на орографически правый склон долины р. Чатыртор. Шли без тропы через заросли кустарника. Вышли на тропу.</w:t>
      </w:r>
    </w:p>
    <w:p w:rsidR="00CB4AC6" w:rsidRDefault="00CB4AC6" w:rsidP="00864270">
      <w:pPr>
        <w:rPr>
          <w:sz w:val="24"/>
          <w:szCs w:val="24"/>
        </w:rPr>
      </w:pPr>
      <w:r>
        <w:rPr>
          <w:sz w:val="24"/>
          <w:szCs w:val="24"/>
        </w:rPr>
        <w:t>10:29 Спустились по тропе через еловый лес в долину реки Джеты-Огуз.</w:t>
      </w:r>
    </w:p>
    <w:p w:rsidR="00CB4AC6" w:rsidRDefault="00CB4AC6" w:rsidP="00864270">
      <w:pPr>
        <w:rPr>
          <w:sz w:val="24"/>
          <w:szCs w:val="24"/>
        </w:rPr>
      </w:pPr>
      <w:r>
        <w:rPr>
          <w:sz w:val="24"/>
          <w:szCs w:val="24"/>
        </w:rPr>
        <w:t>11:43 Спускаемся по грунтовой дороге, далее по тропе вдоль орографически левого берега р. Джеты-Огуз. Остановились на привал выше моста.</w:t>
      </w:r>
    </w:p>
    <w:p w:rsidR="00CB4AC6" w:rsidRDefault="00CB4AC6" w:rsidP="00864270">
      <w:pPr>
        <w:rPr>
          <w:sz w:val="24"/>
          <w:szCs w:val="24"/>
        </w:rPr>
      </w:pPr>
      <w:r>
        <w:rPr>
          <w:sz w:val="24"/>
          <w:szCs w:val="24"/>
        </w:rPr>
        <w:t>12:34 Подошли к деревянному мосту через р. Джеты-Огуз. Обед.</w:t>
      </w:r>
    </w:p>
    <w:p w:rsidR="00CB4AC6" w:rsidRDefault="00CB4AC6" w:rsidP="00864270">
      <w:pPr>
        <w:rPr>
          <w:sz w:val="24"/>
          <w:szCs w:val="24"/>
        </w:rPr>
      </w:pPr>
      <w:r>
        <w:rPr>
          <w:sz w:val="24"/>
          <w:szCs w:val="24"/>
        </w:rPr>
        <w:t>15:06 Снялись со стоянки, поднялись вверх по грунтовой дороге по орографически правому берегу р. Джеты-Огуз.</w:t>
      </w:r>
    </w:p>
    <w:p w:rsidR="00CB4AC6" w:rsidRDefault="00CB4AC6" w:rsidP="00864270">
      <w:pPr>
        <w:rPr>
          <w:sz w:val="24"/>
          <w:szCs w:val="24"/>
        </w:rPr>
      </w:pPr>
      <w:r>
        <w:rPr>
          <w:sz w:val="24"/>
          <w:szCs w:val="24"/>
        </w:rPr>
        <w:t>15:42 Пересекли р. Телеты Зап по деревянному мосту.</w:t>
      </w:r>
    </w:p>
    <w:p w:rsidR="00CB4AC6" w:rsidRDefault="00CB4AC6" w:rsidP="00864270">
      <w:pPr>
        <w:rPr>
          <w:sz w:val="24"/>
          <w:szCs w:val="24"/>
        </w:rPr>
      </w:pPr>
      <w:r>
        <w:rPr>
          <w:sz w:val="24"/>
          <w:szCs w:val="24"/>
        </w:rPr>
        <w:t>16:08 Поднимаемся по грунтовой дороге вдоль орографически левого берега р. Телеты Зап.</w:t>
      </w:r>
    </w:p>
    <w:p w:rsidR="00CB4AC6" w:rsidRDefault="00CB4AC6" w:rsidP="00864270">
      <w:pPr>
        <w:rPr>
          <w:sz w:val="24"/>
          <w:szCs w:val="24"/>
        </w:rPr>
      </w:pPr>
      <w:r>
        <w:rPr>
          <w:sz w:val="24"/>
          <w:szCs w:val="24"/>
        </w:rPr>
        <w:t>16:51 Поднимаемся по тропе вдоль орографически левого берега р. Телеты Зап, пересекли по камням боковое русло реки.</w:t>
      </w:r>
    </w:p>
    <w:p w:rsidR="00CB4AC6" w:rsidRDefault="00CB4AC6" w:rsidP="00864270">
      <w:pPr>
        <w:rPr>
          <w:sz w:val="24"/>
          <w:szCs w:val="24"/>
        </w:rPr>
      </w:pPr>
      <w:r>
        <w:rPr>
          <w:sz w:val="24"/>
          <w:szCs w:val="24"/>
        </w:rPr>
        <w:t>17:30 Движемся по тропе по орографически левому берегу р. Телеты Зап к слиянию с ней р. Аятор.</w:t>
      </w:r>
    </w:p>
    <w:p w:rsidR="00CB4AC6" w:rsidRDefault="00CB4AC6" w:rsidP="00864270">
      <w:pPr>
        <w:rPr>
          <w:sz w:val="24"/>
          <w:szCs w:val="24"/>
        </w:rPr>
      </w:pPr>
      <w:r>
        <w:rPr>
          <w:sz w:val="24"/>
          <w:szCs w:val="24"/>
        </w:rPr>
        <w:t>18:04 Дошли до впадения р. Аятор, встали на стоянку.</w:t>
      </w:r>
    </w:p>
    <w:p w:rsidR="00CB4AC6" w:rsidRDefault="00CB4AC6" w:rsidP="0059715E">
      <w:pPr>
        <w:jc w:val="center"/>
        <w:rPr>
          <w:sz w:val="24"/>
          <w:szCs w:val="24"/>
        </w:rPr>
      </w:pPr>
      <w:r>
        <w:rPr>
          <w:sz w:val="24"/>
          <w:szCs w:val="24"/>
        </w:rPr>
        <w:t>10 августа</w:t>
      </w:r>
    </w:p>
    <w:p w:rsidR="00CB4AC6" w:rsidRDefault="00CB4AC6" w:rsidP="0059715E">
      <w:pPr>
        <w:rPr>
          <w:sz w:val="24"/>
          <w:szCs w:val="24"/>
        </w:rPr>
      </w:pPr>
      <w:r>
        <w:rPr>
          <w:sz w:val="24"/>
          <w:szCs w:val="24"/>
        </w:rPr>
        <w:t>Подъём дежурных (Юля Ф, Слава) в 5:00, всех в 5:30. Завтрак.</w:t>
      </w:r>
    </w:p>
    <w:p w:rsidR="00CB4AC6" w:rsidRDefault="00CB4AC6" w:rsidP="0059715E">
      <w:pPr>
        <w:rPr>
          <w:sz w:val="24"/>
          <w:szCs w:val="24"/>
        </w:rPr>
      </w:pPr>
      <w:r>
        <w:rPr>
          <w:sz w:val="24"/>
          <w:szCs w:val="24"/>
        </w:rPr>
        <w:t>7:21 Старт вверх по долине р. Телеты Зап по орографически левому берегу.</w:t>
      </w:r>
    </w:p>
    <w:p w:rsidR="00CB4AC6" w:rsidRDefault="00CB4AC6" w:rsidP="0059715E">
      <w:pPr>
        <w:rPr>
          <w:sz w:val="24"/>
          <w:szCs w:val="24"/>
        </w:rPr>
      </w:pPr>
      <w:r>
        <w:rPr>
          <w:sz w:val="24"/>
          <w:szCs w:val="24"/>
        </w:rPr>
        <w:t>7:42 Поднимаемся вдоль орографически левого берега р. Телеты Зап по тропе.</w:t>
      </w:r>
    </w:p>
    <w:p w:rsidR="00CB4AC6" w:rsidRDefault="00CB4AC6" w:rsidP="0059715E">
      <w:pPr>
        <w:rPr>
          <w:sz w:val="24"/>
          <w:szCs w:val="24"/>
        </w:rPr>
      </w:pPr>
      <w:r>
        <w:rPr>
          <w:sz w:val="24"/>
          <w:szCs w:val="24"/>
        </w:rPr>
        <w:t>9:00 Пересекли вброд р. Телеты Зап.</w:t>
      </w:r>
    </w:p>
    <w:p w:rsidR="00CB4AC6" w:rsidRDefault="00CB4AC6" w:rsidP="0059715E">
      <w:pPr>
        <w:rPr>
          <w:sz w:val="24"/>
          <w:szCs w:val="24"/>
        </w:rPr>
      </w:pPr>
      <w:r>
        <w:rPr>
          <w:sz w:val="24"/>
          <w:szCs w:val="24"/>
        </w:rPr>
        <w:t>9:33 Поднимаемся к пер. Телеты по орографически левому берегу реки по тропе.</w:t>
      </w:r>
    </w:p>
    <w:p w:rsidR="00CB4AC6" w:rsidRDefault="00CB4AC6" w:rsidP="0059715E">
      <w:pPr>
        <w:rPr>
          <w:sz w:val="24"/>
          <w:szCs w:val="24"/>
        </w:rPr>
      </w:pPr>
      <w:r>
        <w:rPr>
          <w:sz w:val="24"/>
          <w:szCs w:val="24"/>
        </w:rPr>
        <w:t>10:13 Продолжаем подъём по тропе вдоль орографически левого берега реки по направлению к пер. Телеты.</w:t>
      </w:r>
    </w:p>
    <w:p w:rsidR="00CB4AC6" w:rsidRDefault="00CB4AC6" w:rsidP="0059715E">
      <w:pPr>
        <w:rPr>
          <w:sz w:val="24"/>
          <w:szCs w:val="24"/>
        </w:rPr>
      </w:pPr>
      <w:r>
        <w:rPr>
          <w:sz w:val="24"/>
          <w:szCs w:val="24"/>
        </w:rPr>
        <w:t>10:40 Пересекли по камням р. Телеты Зап. Привал. Тропа начинается на орографически левом берегу, через заросли арчи выходит на альпийские луга, пересекает р. Телеты Зап.</w:t>
      </w:r>
    </w:p>
    <w:p w:rsidR="00CB4AC6" w:rsidRDefault="00CB4AC6" w:rsidP="0059715E">
      <w:pPr>
        <w:rPr>
          <w:sz w:val="24"/>
          <w:szCs w:val="24"/>
        </w:rPr>
      </w:pPr>
      <w:r>
        <w:rPr>
          <w:sz w:val="24"/>
          <w:szCs w:val="24"/>
        </w:rPr>
        <w:t>11:17 Поднимаемся по тропе к пер. Телеты. Высота 3420 м.</w:t>
      </w:r>
    </w:p>
    <w:p w:rsidR="00CB4AC6" w:rsidRDefault="00CB4AC6" w:rsidP="0059715E">
      <w:pPr>
        <w:rPr>
          <w:sz w:val="24"/>
          <w:szCs w:val="24"/>
        </w:rPr>
      </w:pPr>
      <w:r>
        <w:rPr>
          <w:sz w:val="24"/>
          <w:szCs w:val="24"/>
        </w:rPr>
        <w:t>12:02 Поднимаемся по орографически левому склону долины к пер. Телеты по тропе, идущей по слежавшейся осыпи. Высота 3550 м.</w:t>
      </w:r>
    </w:p>
    <w:p w:rsidR="00CB4AC6" w:rsidRDefault="00CB4AC6" w:rsidP="0059715E">
      <w:pPr>
        <w:rPr>
          <w:sz w:val="24"/>
          <w:szCs w:val="24"/>
        </w:rPr>
      </w:pPr>
      <w:r>
        <w:rPr>
          <w:sz w:val="24"/>
          <w:szCs w:val="24"/>
        </w:rPr>
        <w:t>12:45 Подошли под перевальный взлёт пер. Телеты. Высота 3680 м. Далее идём в касках.</w:t>
      </w:r>
    </w:p>
    <w:p w:rsidR="00CB4AC6" w:rsidRDefault="00CB4AC6" w:rsidP="0059715E">
      <w:pPr>
        <w:rPr>
          <w:sz w:val="24"/>
          <w:szCs w:val="24"/>
        </w:rPr>
      </w:pPr>
      <w:r>
        <w:rPr>
          <w:sz w:val="24"/>
          <w:szCs w:val="24"/>
        </w:rPr>
        <w:t>13:45 Взяли пер. Телеты. На перевал ведёт отчётливо видная тропа, идущая по мелкой слежавшейся осыпи. Тропа заходит под перевал орографически слева. На перевале ветер до 15 м/с, воды нет, снега нет. С западной стороны открывается вид на главный хребет, с восточной – на пер. Панорамный.</w:t>
      </w:r>
    </w:p>
    <w:p w:rsidR="00CB4AC6" w:rsidRDefault="00CB4AC6" w:rsidP="0059715E">
      <w:pPr>
        <w:rPr>
          <w:sz w:val="24"/>
          <w:szCs w:val="24"/>
        </w:rPr>
      </w:pPr>
      <w:r>
        <w:rPr>
          <w:sz w:val="24"/>
          <w:szCs w:val="24"/>
        </w:rPr>
        <w:t>14:25 Спускаемся с пер. Телеты по тропе. Высота 3640 м.</w:t>
      </w:r>
    </w:p>
    <w:p w:rsidR="00CB4AC6" w:rsidRDefault="00CB4AC6" w:rsidP="0059715E">
      <w:pPr>
        <w:rPr>
          <w:sz w:val="24"/>
          <w:szCs w:val="24"/>
        </w:rPr>
      </w:pPr>
      <w:r>
        <w:rPr>
          <w:sz w:val="24"/>
          <w:szCs w:val="24"/>
        </w:rPr>
        <w:t>16:35 Снимаемся с обеденной стоянки на каменистой площадке. Здесь есть места под палатки.</w:t>
      </w:r>
    </w:p>
    <w:p w:rsidR="00CB4AC6" w:rsidRDefault="00CB4AC6" w:rsidP="0059715E">
      <w:pPr>
        <w:rPr>
          <w:sz w:val="24"/>
          <w:szCs w:val="24"/>
        </w:rPr>
      </w:pPr>
      <w:r>
        <w:rPr>
          <w:sz w:val="24"/>
          <w:szCs w:val="24"/>
        </w:rPr>
        <w:t>17:06 Спускаемся по тропе по орографически правому берегу р. Телеты Вост, пересекли реку по камням, дошли до зоны кустарников.</w:t>
      </w:r>
    </w:p>
    <w:p w:rsidR="00CB4AC6" w:rsidRDefault="00CB4AC6" w:rsidP="0059715E">
      <w:pPr>
        <w:rPr>
          <w:sz w:val="24"/>
          <w:szCs w:val="24"/>
        </w:rPr>
      </w:pPr>
      <w:r>
        <w:rPr>
          <w:sz w:val="24"/>
          <w:szCs w:val="24"/>
        </w:rPr>
        <w:t>17:43 Спускаемся по тропе по орографически левому берегу р. Телеты Вост через арчатник.</w:t>
      </w:r>
    </w:p>
    <w:p w:rsidR="00CB4AC6" w:rsidRDefault="00CB4AC6" w:rsidP="0059715E">
      <w:pPr>
        <w:rPr>
          <w:sz w:val="24"/>
          <w:szCs w:val="24"/>
        </w:rPr>
      </w:pPr>
      <w:r>
        <w:rPr>
          <w:sz w:val="24"/>
          <w:szCs w:val="24"/>
        </w:rPr>
        <w:t>18:10 Встали на стоянку на острове.</w:t>
      </w:r>
    </w:p>
    <w:p w:rsidR="00CB4AC6" w:rsidRDefault="00CB4AC6" w:rsidP="007308EA">
      <w:pPr>
        <w:jc w:val="center"/>
        <w:rPr>
          <w:sz w:val="24"/>
          <w:szCs w:val="24"/>
        </w:rPr>
      </w:pPr>
      <w:r>
        <w:rPr>
          <w:sz w:val="24"/>
          <w:szCs w:val="24"/>
        </w:rPr>
        <w:t>11 августа</w:t>
      </w:r>
    </w:p>
    <w:p w:rsidR="00CB4AC6" w:rsidRDefault="00CB4AC6" w:rsidP="007308EA">
      <w:pPr>
        <w:rPr>
          <w:sz w:val="24"/>
          <w:szCs w:val="24"/>
        </w:rPr>
      </w:pPr>
      <w:r>
        <w:rPr>
          <w:sz w:val="24"/>
          <w:szCs w:val="24"/>
        </w:rPr>
        <w:t>Подъём дежурных (Вова, Ваня) в 5:00, всех в 5:30. Завтрак.</w:t>
      </w:r>
    </w:p>
    <w:p w:rsidR="00CB4AC6" w:rsidRDefault="00CB4AC6" w:rsidP="007308EA">
      <w:pPr>
        <w:rPr>
          <w:sz w:val="24"/>
          <w:szCs w:val="24"/>
        </w:rPr>
      </w:pPr>
      <w:r>
        <w:rPr>
          <w:sz w:val="24"/>
          <w:szCs w:val="24"/>
        </w:rPr>
        <w:t>7:41 Снялись со стоянки, спускаемся по орографически левому берегу р. Телеты Вост по тропе.</w:t>
      </w:r>
    </w:p>
    <w:p w:rsidR="00CB4AC6" w:rsidRDefault="00CB4AC6" w:rsidP="007308EA">
      <w:pPr>
        <w:rPr>
          <w:sz w:val="24"/>
          <w:szCs w:val="24"/>
        </w:rPr>
      </w:pPr>
      <w:r>
        <w:rPr>
          <w:sz w:val="24"/>
          <w:szCs w:val="24"/>
        </w:rPr>
        <w:t>8:04 Продолжаем спуск по тропе через арчатник.</w:t>
      </w:r>
    </w:p>
    <w:p w:rsidR="00CB4AC6" w:rsidRDefault="00CB4AC6" w:rsidP="007308EA">
      <w:pPr>
        <w:rPr>
          <w:sz w:val="24"/>
          <w:szCs w:val="24"/>
        </w:rPr>
      </w:pPr>
      <w:r>
        <w:rPr>
          <w:sz w:val="24"/>
          <w:szCs w:val="24"/>
        </w:rPr>
        <w:t>8:42 Продолжаем спуск по орографически левому берегу р. Телеты Вост по тропе через арчатник.</w:t>
      </w:r>
    </w:p>
    <w:p w:rsidR="00CB4AC6" w:rsidRDefault="00CB4AC6" w:rsidP="007308EA">
      <w:pPr>
        <w:rPr>
          <w:sz w:val="24"/>
          <w:szCs w:val="24"/>
        </w:rPr>
      </w:pPr>
      <w:r>
        <w:rPr>
          <w:sz w:val="24"/>
          <w:szCs w:val="24"/>
        </w:rPr>
        <w:t>9:28 Вышли в долину р. Уюктор ниже впадения р. Телеты Вост. Вдоль орографически левого берега р. Уюктор есть дорога, ниже по течению пешеходный мост.</w:t>
      </w:r>
    </w:p>
    <w:p w:rsidR="00CB4AC6" w:rsidRDefault="00CB4AC6" w:rsidP="007308EA">
      <w:pPr>
        <w:rPr>
          <w:sz w:val="24"/>
          <w:szCs w:val="24"/>
        </w:rPr>
      </w:pPr>
      <w:r>
        <w:rPr>
          <w:sz w:val="24"/>
          <w:szCs w:val="24"/>
        </w:rPr>
        <w:t>10:20 Пересекли р. Уюктор по пешеходному мосту, поднимаемся по тропе по орографически правому берегу р. Кельтор.</w:t>
      </w:r>
    </w:p>
    <w:p w:rsidR="00CB4AC6" w:rsidRDefault="00CB4AC6" w:rsidP="007308EA">
      <w:pPr>
        <w:rPr>
          <w:sz w:val="24"/>
          <w:szCs w:val="24"/>
        </w:rPr>
      </w:pPr>
      <w:r>
        <w:rPr>
          <w:sz w:val="24"/>
          <w:szCs w:val="24"/>
        </w:rPr>
        <w:t>11:06 Поднимаемся по тропе вдоль орографически правого берега р. Кельтор. Привал возле русла высохшего ручья с пер. Панорамный.</w:t>
      </w:r>
    </w:p>
    <w:p w:rsidR="00CB4AC6" w:rsidRDefault="00CB4AC6" w:rsidP="007308EA">
      <w:pPr>
        <w:rPr>
          <w:sz w:val="24"/>
          <w:szCs w:val="24"/>
        </w:rPr>
      </w:pPr>
      <w:r>
        <w:rPr>
          <w:sz w:val="24"/>
          <w:szCs w:val="24"/>
        </w:rPr>
        <w:t>12:01 Дошли до деревянного пешеходного моста через р. Кельтор. Привал на орографически правом берегу на поляне возле моста.</w:t>
      </w:r>
    </w:p>
    <w:p w:rsidR="00CB4AC6" w:rsidRDefault="00CB4AC6" w:rsidP="007308EA">
      <w:pPr>
        <w:rPr>
          <w:sz w:val="24"/>
          <w:szCs w:val="24"/>
        </w:rPr>
      </w:pPr>
      <w:r>
        <w:rPr>
          <w:sz w:val="24"/>
          <w:szCs w:val="24"/>
        </w:rPr>
        <w:t>13:05 Поднимаемся по тропе, идущей по травянистому склону вдоль орографически правого берега р. Кельтор.</w:t>
      </w:r>
    </w:p>
    <w:p w:rsidR="00CB4AC6" w:rsidRDefault="00CB4AC6" w:rsidP="007308EA">
      <w:pPr>
        <w:rPr>
          <w:sz w:val="24"/>
          <w:szCs w:val="24"/>
        </w:rPr>
      </w:pPr>
      <w:r>
        <w:rPr>
          <w:sz w:val="24"/>
          <w:szCs w:val="24"/>
        </w:rPr>
        <w:t>13:41 Пересекли по камням правый приток р. Кельтор. Обед возле отдельно стоящего дерева.</w:t>
      </w:r>
    </w:p>
    <w:p w:rsidR="00CB4AC6" w:rsidRDefault="00CB4AC6" w:rsidP="007308EA">
      <w:pPr>
        <w:rPr>
          <w:sz w:val="24"/>
          <w:szCs w:val="24"/>
        </w:rPr>
      </w:pPr>
      <w:r>
        <w:rPr>
          <w:sz w:val="24"/>
          <w:szCs w:val="24"/>
        </w:rPr>
        <w:t>16:10 Снялись со стоянки. Движемся вверх по тропе по орографически правому берегу р. Кельтор.</w:t>
      </w:r>
    </w:p>
    <w:p w:rsidR="00CB4AC6" w:rsidRDefault="00CB4AC6" w:rsidP="007308EA">
      <w:pPr>
        <w:rPr>
          <w:sz w:val="24"/>
          <w:szCs w:val="24"/>
        </w:rPr>
      </w:pPr>
      <w:r>
        <w:rPr>
          <w:sz w:val="24"/>
          <w:szCs w:val="24"/>
        </w:rPr>
        <w:t>16:37 Тропа ведёт через заросли кустарника, много крупных обломков скал, река подмывает орографически правый берег. Привал у скального выхода.</w:t>
      </w:r>
    </w:p>
    <w:p w:rsidR="00CB4AC6" w:rsidRDefault="00CB4AC6" w:rsidP="007308EA">
      <w:pPr>
        <w:rPr>
          <w:sz w:val="24"/>
          <w:szCs w:val="24"/>
        </w:rPr>
      </w:pPr>
      <w:r>
        <w:rPr>
          <w:sz w:val="24"/>
          <w:szCs w:val="24"/>
        </w:rPr>
        <w:t>17:09 Поднялись по курумнику на площадку, затапливаемую р. Кельтор. С места привала виден лед. Бригантина.</w:t>
      </w:r>
    </w:p>
    <w:p w:rsidR="00CB4AC6" w:rsidRDefault="00CB4AC6" w:rsidP="007308EA">
      <w:pPr>
        <w:rPr>
          <w:sz w:val="24"/>
          <w:szCs w:val="24"/>
        </w:rPr>
      </w:pPr>
      <w:r>
        <w:rPr>
          <w:sz w:val="24"/>
          <w:szCs w:val="24"/>
        </w:rPr>
        <w:t>17:47 Поднялись на следующую площадку. Площадка заболочена, стоять негде. Оптимальный путь прохождения по орографически правому склону.</w:t>
      </w:r>
    </w:p>
    <w:p w:rsidR="00CB4AC6" w:rsidRDefault="00CB4AC6" w:rsidP="007308EA">
      <w:pPr>
        <w:rPr>
          <w:sz w:val="24"/>
          <w:szCs w:val="24"/>
        </w:rPr>
      </w:pPr>
      <w:r>
        <w:rPr>
          <w:sz w:val="24"/>
          <w:szCs w:val="24"/>
        </w:rPr>
        <w:t>18:30 Поднялись на следующую площадку по орографически правому склону долины. Правый склон крупноосыпной, площадка не затоплена, можно стоять. Стоим здесь.</w:t>
      </w:r>
    </w:p>
    <w:p w:rsidR="00CB4AC6" w:rsidRDefault="00CB4AC6" w:rsidP="00965B29">
      <w:pPr>
        <w:jc w:val="center"/>
        <w:rPr>
          <w:sz w:val="24"/>
          <w:szCs w:val="24"/>
        </w:rPr>
      </w:pPr>
      <w:r>
        <w:rPr>
          <w:sz w:val="24"/>
          <w:szCs w:val="24"/>
        </w:rPr>
        <w:t>12 августа</w:t>
      </w:r>
    </w:p>
    <w:p w:rsidR="00CB4AC6" w:rsidRDefault="00CB4AC6" w:rsidP="00965B29">
      <w:pPr>
        <w:rPr>
          <w:sz w:val="24"/>
          <w:szCs w:val="24"/>
        </w:rPr>
      </w:pPr>
      <w:r>
        <w:rPr>
          <w:sz w:val="24"/>
          <w:szCs w:val="24"/>
        </w:rPr>
        <w:t>Подъём дежурных (Юля Ф, Илья) в 5:00, всех в 5:30. Завтрак.</w:t>
      </w:r>
    </w:p>
    <w:p w:rsidR="00CB4AC6" w:rsidRDefault="00CB4AC6" w:rsidP="00965B29">
      <w:pPr>
        <w:rPr>
          <w:sz w:val="24"/>
          <w:szCs w:val="24"/>
        </w:rPr>
      </w:pPr>
      <w:r>
        <w:rPr>
          <w:sz w:val="24"/>
          <w:szCs w:val="24"/>
        </w:rPr>
        <w:t>8:01 Снялись со стоянки, двинулись вверх вдоль орографически правого берега р. Кельтор.</w:t>
      </w:r>
    </w:p>
    <w:p w:rsidR="00CB4AC6" w:rsidRDefault="00CB4AC6" w:rsidP="00965B29">
      <w:pPr>
        <w:rPr>
          <w:sz w:val="24"/>
          <w:szCs w:val="24"/>
        </w:rPr>
      </w:pPr>
      <w:r>
        <w:rPr>
          <w:sz w:val="24"/>
          <w:szCs w:val="24"/>
        </w:rPr>
        <w:t>8:23 Поднимаемся по тропе, идущей по лугу и крупной осыпи.</w:t>
      </w:r>
    </w:p>
    <w:p w:rsidR="00CB4AC6" w:rsidRDefault="00CB4AC6" w:rsidP="00965B29">
      <w:pPr>
        <w:rPr>
          <w:sz w:val="24"/>
          <w:szCs w:val="24"/>
        </w:rPr>
      </w:pPr>
      <w:r>
        <w:rPr>
          <w:sz w:val="24"/>
          <w:szCs w:val="24"/>
        </w:rPr>
        <w:t>8:58 Прошли слияние двух рек, дающих начало р. Кельтор, пошли по орографически правому берегу правой реки.</w:t>
      </w:r>
    </w:p>
    <w:p w:rsidR="00CB4AC6" w:rsidRDefault="00CB4AC6" w:rsidP="00965B29">
      <w:pPr>
        <w:rPr>
          <w:sz w:val="24"/>
          <w:szCs w:val="24"/>
        </w:rPr>
      </w:pPr>
      <w:r>
        <w:rPr>
          <w:sz w:val="24"/>
          <w:szCs w:val="24"/>
        </w:rPr>
        <w:t>9:28 Прошли каменистую площадку разлива реки. Орографически левый склон долины осыпной, правый – травянистый с участками курумника.</w:t>
      </w:r>
    </w:p>
    <w:p w:rsidR="00CB4AC6" w:rsidRDefault="00CB4AC6" w:rsidP="00965B29">
      <w:pPr>
        <w:rPr>
          <w:sz w:val="24"/>
          <w:szCs w:val="24"/>
        </w:rPr>
      </w:pPr>
      <w:r>
        <w:rPr>
          <w:sz w:val="24"/>
          <w:szCs w:val="24"/>
        </w:rPr>
        <w:t>10:07 Поднялись на каменистую площадку, поросшую травой, по крупноосыпному склону, поросшему травой и кустарником. Орографически правый склон долины осыпной.</w:t>
      </w:r>
    </w:p>
    <w:p w:rsidR="00CB4AC6" w:rsidRDefault="00CB4AC6" w:rsidP="00965B29">
      <w:pPr>
        <w:rPr>
          <w:sz w:val="24"/>
          <w:szCs w:val="24"/>
        </w:rPr>
      </w:pPr>
      <w:r>
        <w:rPr>
          <w:sz w:val="24"/>
          <w:szCs w:val="24"/>
        </w:rPr>
        <w:t>10:37 Остановились на каменистой площадке возле концевой морены. Разведка мест под стоянку. Обед.</w:t>
      </w:r>
    </w:p>
    <w:p w:rsidR="00CB4AC6" w:rsidRDefault="00CB4AC6" w:rsidP="00965B29">
      <w:pPr>
        <w:rPr>
          <w:sz w:val="24"/>
          <w:szCs w:val="24"/>
        </w:rPr>
      </w:pPr>
      <w:r>
        <w:rPr>
          <w:sz w:val="24"/>
          <w:szCs w:val="24"/>
        </w:rPr>
        <w:t>14:17 Снялись с места обеда, пересекли реку по камням. Истоки реки стекают с ледника двумя рукавами, оба труднопроходимы на площадках под моренами. При переходе по камням отдельные участники разувались. В первой половине дня переход рек на морене удобен, во второй сопряжён с необходимостью поиска места брода. Перейдя орографически правый рукав, встали на стоянку на концевой морене. Есть удобные места под палатки.</w:t>
      </w:r>
    </w:p>
    <w:p w:rsidR="00CB4AC6" w:rsidRDefault="00CB4AC6" w:rsidP="00FF5A78">
      <w:pPr>
        <w:jc w:val="center"/>
        <w:rPr>
          <w:sz w:val="24"/>
          <w:szCs w:val="24"/>
        </w:rPr>
      </w:pPr>
      <w:r>
        <w:rPr>
          <w:sz w:val="24"/>
          <w:szCs w:val="24"/>
        </w:rPr>
        <w:t>13 августа</w:t>
      </w:r>
    </w:p>
    <w:p w:rsidR="00CB4AC6" w:rsidRDefault="00CB4AC6" w:rsidP="00FF5A78">
      <w:pPr>
        <w:rPr>
          <w:sz w:val="24"/>
          <w:szCs w:val="24"/>
        </w:rPr>
      </w:pPr>
      <w:r>
        <w:rPr>
          <w:sz w:val="24"/>
          <w:szCs w:val="24"/>
        </w:rPr>
        <w:t>Подъём дежурных (Миша, Света) в 4:00, всех в 4:30. Завтрак.</w:t>
      </w:r>
    </w:p>
    <w:p w:rsidR="00CB4AC6" w:rsidRDefault="00CB4AC6" w:rsidP="00FF5A78">
      <w:pPr>
        <w:rPr>
          <w:sz w:val="24"/>
          <w:szCs w:val="24"/>
        </w:rPr>
      </w:pPr>
      <w:r>
        <w:rPr>
          <w:sz w:val="24"/>
          <w:szCs w:val="24"/>
        </w:rPr>
        <w:t>6:00 Снялись со стоянки на концевой морене.</w:t>
      </w:r>
    </w:p>
    <w:p w:rsidR="00CB4AC6" w:rsidRDefault="00CB4AC6" w:rsidP="00FF5A78">
      <w:pPr>
        <w:rPr>
          <w:sz w:val="24"/>
          <w:szCs w:val="24"/>
        </w:rPr>
      </w:pPr>
      <w:r>
        <w:rPr>
          <w:sz w:val="24"/>
          <w:szCs w:val="24"/>
        </w:rPr>
        <w:t>6:46 Поднимаемся в лоб на ледник. Идём без кошек, пристраховываясь ледорубами. Ледник пологий, с большим количеством грибов.</w:t>
      </w:r>
    </w:p>
    <w:p w:rsidR="00CB4AC6" w:rsidRDefault="00CB4AC6" w:rsidP="00FF5A78">
      <w:pPr>
        <w:rPr>
          <w:sz w:val="24"/>
          <w:szCs w:val="24"/>
        </w:rPr>
      </w:pPr>
      <w:r>
        <w:rPr>
          <w:sz w:val="24"/>
          <w:szCs w:val="24"/>
        </w:rPr>
        <w:t>7:50 Продолжаем подъём по среднему течению ледника к пер. Солнце в стороне от морен. Лёд пологий на всём леднике. С места привала виден лед. Джигит. Высота 3850 м.</w:t>
      </w:r>
    </w:p>
    <w:p w:rsidR="00CB4AC6" w:rsidRDefault="00CB4AC6" w:rsidP="00FF5A78">
      <w:pPr>
        <w:rPr>
          <w:sz w:val="24"/>
          <w:szCs w:val="24"/>
        </w:rPr>
      </w:pPr>
      <w:r>
        <w:rPr>
          <w:sz w:val="24"/>
          <w:szCs w:val="24"/>
        </w:rPr>
        <w:t>8:32 Продолжаем подъём по пологому леднику. В леднике часто встречаются трещины.</w:t>
      </w:r>
    </w:p>
    <w:p w:rsidR="00CB4AC6" w:rsidRDefault="00CB4AC6" w:rsidP="00FF5A78">
      <w:pPr>
        <w:rPr>
          <w:sz w:val="24"/>
          <w:szCs w:val="24"/>
        </w:rPr>
      </w:pPr>
      <w:r>
        <w:rPr>
          <w:sz w:val="24"/>
          <w:szCs w:val="24"/>
        </w:rPr>
        <w:t>8:55 Подошли к перевальному взлёту.</w:t>
      </w:r>
    </w:p>
    <w:p w:rsidR="00CB4AC6" w:rsidRDefault="00CB4AC6" w:rsidP="00FF5A78">
      <w:pPr>
        <w:rPr>
          <w:sz w:val="24"/>
          <w:szCs w:val="24"/>
        </w:rPr>
      </w:pPr>
      <w:r>
        <w:rPr>
          <w:sz w:val="24"/>
          <w:szCs w:val="24"/>
        </w:rPr>
        <w:t>9:57 Взяли пер. Солнце. Склон средне-мелкоосыпной. Осыпь живая. Подъём из пяти участков траверса. Воды на перевале нет, снега нет.</w:t>
      </w:r>
    </w:p>
    <w:p w:rsidR="00CB4AC6" w:rsidRDefault="00CB4AC6" w:rsidP="00FF5A78">
      <w:pPr>
        <w:rPr>
          <w:sz w:val="24"/>
          <w:szCs w:val="24"/>
        </w:rPr>
      </w:pPr>
      <w:r>
        <w:rPr>
          <w:sz w:val="24"/>
          <w:szCs w:val="24"/>
        </w:rPr>
        <w:t>10:40 Спускаемся с пер. Солнце глиссером по мелкой осыпи. Осыпь очень живая, в нижней части взлёта камни, вмёрзшие в лёд.</w:t>
      </w:r>
    </w:p>
    <w:p w:rsidR="00CB4AC6" w:rsidRDefault="00CB4AC6" w:rsidP="00FF5A78">
      <w:pPr>
        <w:rPr>
          <w:sz w:val="24"/>
          <w:szCs w:val="24"/>
        </w:rPr>
      </w:pPr>
      <w:r>
        <w:rPr>
          <w:sz w:val="24"/>
          <w:szCs w:val="24"/>
        </w:rPr>
        <w:t>12:15 Двое участников в кошках организуют перила для траверса ледового склона, остальные по перилам проходят ледовый склон, последний участник в кошках снимает перила. Ледовый склон крайне камнеопасен. Далее спуск по пологому снежно-ледовому склону. Стоянка на морене у орографически правого края ледника. С места стоянки виден пик Каракол. В месте стоянки ледник зачехлён средними и мелкими камнями.</w:t>
      </w:r>
    </w:p>
    <w:p w:rsidR="00CB4AC6" w:rsidRDefault="00CB4AC6" w:rsidP="00861EBD">
      <w:pPr>
        <w:jc w:val="center"/>
        <w:rPr>
          <w:sz w:val="24"/>
          <w:szCs w:val="24"/>
        </w:rPr>
      </w:pPr>
      <w:r>
        <w:rPr>
          <w:sz w:val="24"/>
          <w:szCs w:val="24"/>
        </w:rPr>
        <w:t>14 августа</w:t>
      </w:r>
    </w:p>
    <w:p w:rsidR="00CB4AC6" w:rsidRDefault="00CB4AC6" w:rsidP="00861EBD">
      <w:pPr>
        <w:rPr>
          <w:sz w:val="24"/>
          <w:szCs w:val="24"/>
        </w:rPr>
      </w:pPr>
      <w:r>
        <w:rPr>
          <w:sz w:val="24"/>
          <w:szCs w:val="24"/>
        </w:rPr>
        <w:t>Подъём дежурных (Лёша, Юля М) в 4:00, всех в 4:30. Завтрак.</w:t>
      </w:r>
    </w:p>
    <w:p w:rsidR="00CB4AC6" w:rsidRDefault="00CB4AC6" w:rsidP="00861EBD">
      <w:pPr>
        <w:rPr>
          <w:sz w:val="24"/>
          <w:szCs w:val="24"/>
        </w:rPr>
      </w:pPr>
      <w:r>
        <w:rPr>
          <w:sz w:val="24"/>
          <w:szCs w:val="24"/>
        </w:rPr>
        <w:t>6:55 Снялись со стоянки в направлении к пер. Онтор.</w:t>
      </w:r>
    </w:p>
    <w:p w:rsidR="00CB4AC6" w:rsidRDefault="00CB4AC6" w:rsidP="00861EBD">
      <w:pPr>
        <w:rPr>
          <w:sz w:val="24"/>
          <w:szCs w:val="24"/>
        </w:rPr>
      </w:pPr>
      <w:r>
        <w:rPr>
          <w:sz w:val="24"/>
          <w:szCs w:val="24"/>
        </w:rPr>
        <w:t>7:47 Движемся по пологому леднику к пер. Онтор. Идём без кошек, пристраховываясь ледорубами. Ледник закрыт тонким (порядка 1 см) слоем снега. Трещины видны.</w:t>
      </w:r>
    </w:p>
    <w:p w:rsidR="00CB4AC6" w:rsidRDefault="00CB4AC6" w:rsidP="00861EBD">
      <w:pPr>
        <w:rPr>
          <w:sz w:val="24"/>
          <w:szCs w:val="24"/>
        </w:rPr>
      </w:pPr>
      <w:r>
        <w:rPr>
          <w:sz w:val="24"/>
          <w:szCs w:val="24"/>
        </w:rPr>
        <w:t>8:22 Продолжаем движение по леднику, закрытому снегом. Перед нами шла двойка, идём по её следам. Прошли две трещины, занесённые снегом.</w:t>
      </w:r>
    </w:p>
    <w:p w:rsidR="00CB4AC6" w:rsidRDefault="00CB4AC6" w:rsidP="00B1304D">
      <w:pPr>
        <w:jc w:val="both"/>
        <w:rPr>
          <w:sz w:val="24"/>
          <w:szCs w:val="24"/>
        </w:rPr>
      </w:pPr>
      <w:r>
        <w:rPr>
          <w:sz w:val="24"/>
          <w:szCs w:val="24"/>
        </w:rPr>
        <w:t>9:43 Прошли траверсом до половины ледового склона. Первый участник прощупывает палкой занесённые снегом трещины. Далее идём в двух связках по пять человек. После этого подъём на скально-осыпной перевал. Седловина узкая, мест для стоянки нет, перевальной записки не обнаружено. Воды на перевале нет, с северо-западной стороны небольшие количества снега.</w:t>
      </w:r>
    </w:p>
    <w:p w:rsidR="00CB4AC6" w:rsidRDefault="00CB4AC6" w:rsidP="00B1304D">
      <w:pPr>
        <w:jc w:val="both"/>
        <w:rPr>
          <w:sz w:val="24"/>
          <w:szCs w:val="24"/>
        </w:rPr>
      </w:pPr>
      <w:r>
        <w:rPr>
          <w:sz w:val="24"/>
          <w:szCs w:val="24"/>
        </w:rPr>
        <w:t>10:34 Спустились с пер. Онтор по конгломерату. Далее движемся по орографически правому краю цирка по леднику. Ледник закрыт слоем снега порядка 1 см, трещины видны. Идём по следам двойки.</w:t>
      </w:r>
    </w:p>
    <w:p w:rsidR="00CB4AC6" w:rsidRDefault="00CB4AC6" w:rsidP="00B1304D">
      <w:pPr>
        <w:jc w:val="both"/>
        <w:rPr>
          <w:sz w:val="24"/>
          <w:szCs w:val="24"/>
        </w:rPr>
      </w:pPr>
      <w:r>
        <w:rPr>
          <w:sz w:val="24"/>
          <w:szCs w:val="24"/>
        </w:rPr>
        <w:t>11:06 Продолжаем движение по орографически правому борту цирка по леднику. Привал возле перепрыгиваемой трещины.</w:t>
      </w:r>
    </w:p>
    <w:p w:rsidR="00CB4AC6" w:rsidRDefault="00CB4AC6" w:rsidP="00B1304D">
      <w:pPr>
        <w:jc w:val="both"/>
        <w:rPr>
          <w:sz w:val="24"/>
          <w:szCs w:val="24"/>
        </w:rPr>
      </w:pPr>
      <w:r>
        <w:rPr>
          <w:sz w:val="24"/>
          <w:szCs w:val="24"/>
        </w:rPr>
        <w:t>12:18 Пересекли ледовый склон, движемся по орографически левому борту цирка, далее по курумнику. Обед на морене возле орографически левого борта перевального цирка.</w:t>
      </w:r>
    </w:p>
    <w:p w:rsidR="00CB4AC6" w:rsidRDefault="00CB4AC6" w:rsidP="00B1304D">
      <w:pPr>
        <w:jc w:val="both"/>
        <w:rPr>
          <w:sz w:val="24"/>
          <w:szCs w:val="24"/>
        </w:rPr>
      </w:pPr>
      <w:r>
        <w:rPr>
          <w:sz w:val="24"/>
          <w:szCs w:val="24"/>
        </w:rPr>
        <w:t>14:27 Спускаемся по курумнику с места стоянки к леднику, дающему начало р. Уюктор.</w:t>
      </w:r>
    </w:p>
    <w:p w:rsidR="00CB4AC6" w:rsidRDefault="00CB4AC6" w:rsidP="00B1304D">
      <w:pPr>
        <w:jc w:val="both"/>
        <w:rPr>
          <w:sz w:val="24"/>
          <w:szCs w:val="24"/>
        </w:rPr>
      </w:pPr>
      <w:r>
        <w:rPr>
          <w:sz w:val="24"/>
          <w:szCs w:val="24"/>
        </w:rPr>
        <w:t>14:57 Продолжаем спуск по курумнику, подходим к орографически правому борту ледника у подножия пика Каракол.</w:t>
      </w:r>
    </w:p>
    <w:p w:rsidR="00CB4AC6" w:rsidRDefault="00CB4AC6" w:rsidP="00B1304D">
      <w:pPr>
        <w:jc w:val="both"/>
        <w:rPr>
          <w:sz w:val="24"/>
          <w:szCs w:val="24"/>
        </w:rPr>
      </w:pPr>
      <w:r>
        <w:rPr>
          <w:sz w:val="24"/>
          <w:szCs w:val="24"/>
        </w:rPr>
        <w:t>15:27 Спустились на ледник по конгломерату, подошли к серединной морене.</w:t>
      </w:r>
    </w:p>
    <w:p w:rsidR="00CB4AC6" w:rsidRDefault="00CB4AC6" w:rsidP="00B1304D">
      <w:pPr>
        <w:jc w:val="both"/>
        <w:rPr>
          <w:sz w:val="24"/>
          <w:szCs w:val="24"/>
        </w:rPr>
      </w:pPr>
      <w:r>
        <w:rPr>
          <w:sz w:val="24"/>
          <w:szCs w:val="24"/>
        </w:rPr>
        <w:t>16:01 Спустились по открытому леднику на концевую морену. Спускались ближе к орографически левому краю ледника. На орографически левом берегу р. Уюктор есть площадки для стоянки в 100 м от ледника.</w:t>
      </w:r>
    </w:p>
    <w:p w:rsidR="00CB4AC6" w:rsidRDefault="00CB4AC6" w:rsidP="00B1304D">
      <w:pPr>
        <w:jc w:val="both"/>
        <w:rPr>
          <w:sz w:val="24"/>
          <w:szCs w:val="24"/>
        </w:rPr>
      </w:pPr>
      <w:r>
        <w:rPr>
          <w:sz w:val="24"/>
          <w:szCs w:val="24"/>
        </w:rPr>
        <w:t>16:46 Вышли на площадку на орографически левом берегу р. Уюктор. Есть места под стоянки. Встали на стоянку сразу за впадением левого притока.</w:t>
      </w:r>
    </w:p>
    <w:p w:rsidR="00CB4AC6" w:rsidRDefault="00CB4AC6" w:rsidP="000337B8">
      <w:pPr>
        <w:jc w:val="center"/>
        <w:rPr>
          <w:sz w:val="24"/>
          <w:szCs w:val="24"/>
        </w:rPr>
      </w:pPr>
      <w:r>
        <w:rPr>
          <w:sz w:val="24"/>
          <w:szCs w:val="24"/>
        </w:rPr>
        <w:t>15 августа</w:t>
      </w:r>
    </w:p>
    <w:p w:rsidR="00CB4AC6" w:rsidRDefault="00CB4AC6" w:rsidP="000337B8">
      <w:pPr>
        <w:rPr>
          <w:sz w:val="24"/>
          <w:szCs w:val="24"/>
        </w:rPr>
      </w:pPr>
      <w:r>
        <w:rPr>
          <w:sz w:val="24"/>
          <w:szCs w:val="24"/>
        </w:rPr>
        <w:t>Подъём всех в 6:30. Завтрак.</w:t>
      </w:r>
    </w:p>
    <w:p w:rsidR="00CB4AC6" w:rsidRDefault="00CB4AC6" w:rsidP="000337B8">
      <w:pPr>
        <w:rPr>
          <w:sz w:val="24"/>
          <w:szCs w:val="24"/>
        </w:rPr>
      </w:pPr>
      <w:r>
        <w:rPr>
          <w:sz w:val="24"/>
          <w:szCs w:val="24"/>
        </w:rPr>
        <w:t>8:50 Снялись со стоянки</w:t>
      </w:r>
    </w:p>
    <w:p w:rsidR="00CB4AC6" w:rsidRDefault="00CB4AC6" w:rsidP="000337B8">
      <w:pPr>
        <w:rPr>
          <w:sz w:val="24"/>
          <w:szCs w:val="24"/>
        </w:rPr>
      </w:pPr>
      <w:r>
        <w:rPr>
          <w:sz w:val="24"/>
          <w:szCs w:val="24"/>
        </w:rPr>
        <w:t>9:22 Обходим площадку, залитую р. Уюктор, по орографически левому склону долины. Оптимальный путь – выйти на орографически левый склон выше площадки. Сама площадка проходима только вброд.</w:t>
      </w:r>
    </w:p>
    <w:p w:rsidR="00CB4AC6" w:rsidRDefault="00CB4AC6" w:rsidP="000337B8">
      <w:pPr>
        <w:rPr>
          <w:sz w:val="24"/>
          <w:szCs w:val="24"/>
        </w:rPr>
      </w:pPr>
      <w:r>
        <w:rPr>
          <w:sz w:val="24"/>
          <w:szCs w:val="24"/>
        </w:rPr>
        <w:t>9:55 Миновали затопленную площадку, спускаемся по орографически левому берегу р. Уюктор по тропе, идущей по курумнику, поросшему кустарником.</w:t>
      </w:r>
    </w:p>
    <w:p w:rsidR="00CB4AC6" w:rsidRDefault="00CB4AC6" w:rsidP="000337B8">
      <w:pPr>
        <w:rPr>
          <w:sz w:val="24"/>
          <w:szCs w:val="24"/>
        </w:rPr>
      </w:pPr>
      <w:r>
        <w:rPr>
          <w:sz w:val="24"/>
          <w:szCs w:val="24"/>
        </w:rPr>
        <w:t>10:28 Продолжаем спуск по орографически левому берегу р. Уюктор. Тропа отделена от неки крупноосыпным гребнем.</w:t>
      </w:r>
    </w:p>
    <w:p w:rsidR="00CB4AC6" w:rsidRDefault="00CB4AC6" w:rsidP="000337B8">
      <w:pPr>
        <w:rPr>
          <w:sz w:val="24"/>
          <w:szCs w:val="24"/>
        </w:rPr>
      </w:pPr>
      <w:r>
        <w:rPr>
          <w:sz w:val="24"/>
          <w:szCs w:val="24"/>
        </w:rPr>
        <w:t>11:05 Продолжаем спуск по тропе. Встретили группу туристов из Запорожья.</w:t>
      </w:r>
    </w:p>
    <w:p w:rsidR="00CB4AC6" w:rsidRDefault="00CB4AC6" w:rsidP="000337B8">
      <w:pPr>
        <w:rPr>
          <w:sz w:val="24"/>
          <w:szCs w:val="24"/>
        </w:rPr>
      </w:pPr>
      <w:r>
        <w:rPr>
          <w:sz w:val="24"/>
          <w:szCs w:val="24"/>
        </w:rPr>
        <w:t>12:01 Спустились в зону лесов. Тропа с большим количеством камней и корней деревьев на ней.</w:t>
      </w:r>
    </w:p>
    <w:p w:rsidR="00CB4AC6" w:rsidRDefault="00CB4AC6" w:rsidP="000337B8">
      <w:pPr>
        <w:rPr>
          <w:sz w:val="24"/>
          <w:szCs w:val="24"/>
        </w:rPr>
      </w:pPr>
      <w:r>
        <w:rPr>
          <w:sz w:val="24"/>
          <w:szCs w:val="24"/>
        </w:rPr>
        <w:t>12:38 Пересекли по камням р. Телеты Вост, идём по грунтовой дороге по орографически левому берегу р. Каракол.</w:t>
      </w:r>
    </w:p>
    <w:p w:rsidR="00CB4AC6" w:rsidRDefault="00CB4AC6" w:rsidP="000337B8">
      <w:pPr>
        <w:rPr>
          <w:sz w:val="24"/>
          <w:szCs w:val="24"/>
        </w:rPr>
      </w:pPr>
      <w:r>
        <w:rPr>
          <w:sz w:val="24"/>
          <w:szCs w:val="24"/>
        </w:rPr>
        <w:t>13:25 Прибытие в а/л Каракол. Проживание платное 50 сом/чел/сут, за палатку 150 сом. В альплагере встретились с группой Сочиной. С участником из её группы отправляем в г. Каракол 8 систем, верёвку, кошки.</w:t>
      </w:r>
    </w:p>
    <w:p w:rsidR="00CB4AC6" w:rsidRDefault="00CB4AC6" w:rsidP="008A0A7B">
      <w:pPr>
        <w:jc w:val="center"/>
        <w:rPr>
          <w:sz w:val="24"/>
          <w:szCs w:val="24"/>
        </w:rPr>
      </w:pPr>
      <w:r>
        <w:rPr>
          <w:sz w:val="24"/>
          <w:szCs w:val="24"/>
        </w:rPr>
        <w:t>16 августа</w:t>
      </w:r>
    </w:p>
    <w:p w:rsidR="00CB4AC6" w:rsidRDefault="00CB4AC6" w:rsidP="008A0A7B">
      <w:pPr>
        <w:rPr>
          <w:sz w:val="24"/>
          <w:szCs w:val="24"/>
        </w:rPr>
      </w:pPr>
      <w:r>
        <w:rPr>
          <w:sz w:val="24"/>
          <w:szCs w:val="24"/>
        </w:rPr>
        <w:t>Днёвка в а/л Каракол. Трое участников (Юля Ф, Слава, Света) сходят с маршрута.</w:t>
      </w:r>
    </w:p>
    <w:p w:rsidR="00CB4AC6" w:rsidRDefault="00CB4AC6" w:rsidP="008A0A7B">
      <w:pPr>
        <w:jc w:val="center"/>
        <w:rPr>
          <w:sz w:val="24"/>
          <w:szCs w:val="24"/>
        </w:rPr>
      </w:pPr>
      <w:r>
        <w:rPr>
          <w:sz w:val="24"/>
          <w:szCs w:val="24"/>
        </w:rPr>
        <w:t>17 августа</w:t>
      </w:r>
    </w:p>
    <w:p w:rsidR="00CB4AC6" w:rsidRDefault="00CB4AC6" w:rsidP="008A0A7B">
      <w:pPr>
        <w:rPr>
          <w:sz w:val="24"/>
          <w:szCs w:val="24"/>
        </w:rPr>
      </w:pPr>
      <w:r>
        <w:rPr>
          <w:sz w:val="24"/>
          <w:szCs w:val="24"/>
        </w:rPr>
        <w:t>Подъём дежурных (Лёша, Миша) в 6:00, всех в 6:30. Завтрак.</w:t>
      </w:r>
    </w:p>
    <w:p w:rsidR="00CB4AC6" w:rsidRDefault="00CB4AC6" w:rsidP="008A0A7B">
      <w:pPr>
        <w:rPr>
          <w:sz w:val="24"/>
          <w:szCs w:val="24"/>
        </w:rPr>
      </w:pPr>
      <w:r>
        <w:rPr>
          <w:sz w:val="24"/>
          <w:szCs w:val="24"/>
        </w:rPr>
        <w:t>9:02 Выход из а/л Каракол вниз по дороге.</w:t>
      </w:r>
    </w:p>
    <w:p w:rsidR="00CB4AC6" w:rsidRDefault="00CB4AC6" w:rsidP="008A0A7B">
      <w:pPr>
        <w:rPr>
          <w:sz w:val="24"/>
          <w:szCs w:val="24"/>
        </w:rPr>
      </w:pPr>
      <w:r>
        <w:rPr>
          <w:sz w:val="24"/>
          <w:szCs w:val="24"/>
        </w:rPr>
        <w:t>9:25 Пересекли левый приток р. Каракол по камням выше дороги. Перешли через р. Каракол по деревянному мосту. Поднимаемся по тропе к оз. Алакёль. На привале сжигаем мусор. Высота 2552 м.</w:t>
      </w:r>
    </w:p>
    <w:p w:rsidR="00CB4AC6" w:rsidRDefault="00CB4AC6" w:rsidP="008A0A7B">
      <w:pPr>
        <w:rPr>
          <w:sz w:val="24"/>
          <w:szCs w:val="24"/>
        </w:rPr>
      </w:pPr>
      <w:r>
        <w:rPr>
          <w:sz w:val="24"/>
          <w:szCs w:val="24"/>
        </w:rPr>
        <w:t>10:16 Продолжаем подъём по тропе к оз. Алакёль. Тропа проходит ближе к орографически правому склону долины. Высота 2696 м.</w:t>
      </w:r>
    </w:p>
    <w:p w:rsidR="00CB4AC6" w:rsidRDefault="00CB4AC6" w:rsidP="008A0A7B">
      <w:pPr>
        <w:rPr>
          <w:sz w:val="24"/>
          <w:szCs w:val="24"/>
        </w:rPr>
      </w:pPr>
      <w:r>
        <w:rPr>
          <w:sz w:val="24"/>
          <w:szCs w:val="24"/>
        </w:rPr>
        <w:t>10:59 Продолжаем подъём по тропе к оз. Алакёль. Высота 2871 м. Перед нами поднимается двойка из Чехии.</w:t>
      </w:r>
    </w:p>
    <w:p w:rsidR="00CB4AC6" w:rsidRDefault="00CB4AC6" w:rsidP="008A0A7B">
      <w:pPr>
        <w:rPr>
          <w:sz w:val="24"/>
          <w:szCs w:val="24"/>
        </w:rPr>
      </w:pPr>
      <w:r>
        <w:rPr>
          <w:sz w:val="24"/>
          <w:szCs w:val="24"/>
        </w:rPr>
        <w:t>11:36 Вышли из зоны лесов, прошли участок курумника, привал под высокой арчой. Высота 2960 м.</w:t>
      </w:r>
    </w:p>
    <w:p w:rsidR="00CB4AC6" w:rsidRDefault="00CB4AC6" w:rsidP="008A0A7B">
      <w:pPr>
        <w:rPr>
          <w:sz w:val="24"/>
          <w:szCs w:val="24"/>
        </w:rPr>
      </w:pPr>
      <w:r>
        <w:rPr>
          <w:sz w:val="24"/>
          <w:szCs w:val="24"/>
        </w:rPr>
        <w:t>12:08 Продолжаем подъём к оз. Алакёль. Высота 3018 м. По дороге много мест для стоянки. Есть вода.</w:t>
      </w:r>
    </w:p>
    <w:p w:rsidR="00CB4AC6" w:rsidRDefault="00CB4AC6" w:rsidP="008A0A7B">
      <w:pPr>
        <w:rPr>
          <w:sz w:val="24"/>
          <w:szCs w:val="24"/>
        </w:rPr>
      </w:pPr>
      <w:r>
        <w:rPr>
          <w:sz w:val="24"/>
          <w:szCs w:val="24"/>
        </w:rPr>
        <w:t>12:53 Продолжаем подъём по тропе к оз. Алакёль. Привал возле скального выхода на орографически правом берегу. Левый берег непроходим: скалы подходят вплотную к воде.</w:t>
      </w:r>
    </w:p>
    <w:p w:rsidR="00CB4AC6" w:rsidRDefault="00CB4AC6" w:rsidP="008A0A7B">
      <w:pPr>
        <w:rPr>
          <w:sz w:val="24"/>
          <w:szCs w:val="24"/>
        </w:rPr>
      </w:pPr>
      <w:r>
        <w:rPr>
          <w:sz w:val="24"/>
          <w:szCs w:val="24"/>
        </w:rPr>
        <w:t>13:37 Поднимаемся по тропе по средней слежавшейся осыпи. Высота 3300 м.</w:t>
      </w:r>
    </w:p>
    <w:p w:rsidR="00CB4AC6" w:rsidRDefault="00CB4AC6" w:rsidP="008A0A7B">
      <w:pPr>
        <w:rPr>
          <w:sz w:val="24"/>
          <w:szCs w:val="24"/>
        </w:rPr>
      </w:pPr>
      <w:r>
        <w:rPr>
          <w:sz w:val="24"/>
          <w:szCs w:val="24"/>
        </w:rPr>
        <w:t>14:23 Подъём по тропе по осыпному склону. Высота 3400 м. Идём в облаке. Видимость ок. 100 м. Снег.</w:t>
      </w:r>
    </w:p>
    <w:p w:rsidR="00CB4AC6" w:rsidRDefault="00CB4AC6" w:rsidP="008A0A7B">
      <w:pPr>
        <w:rPr>
          <w:sz w:val="24"/>
          <w:szCs w:val="24"/>
        </w:rPr>
      </w:pPr>
      <w:r>
        <w:rPr>
          <w:sz w:val="24"/>
          <w:szCs w:val="24"/>
        </w:rPr>
        <w:t>15:02 Встали на стоянку на бараньем лбе в нижней части оз. Алакёль. До воды ок. 100 м. Место посещаемое, часто попадается мусор.</w:t>
      </w:r>
    </w:p>
    <w:p w:rsidR="00CB4AC6" w:rsidRDefault="00CB4AC6" w:rsidP="006A79BB">
      <w:pPr>
        <w:jc w:val="center"/>
        <w:rPr>
          <w:sz w:val="24"/>
          <w:szCs w:val="24"/>
        </w:rPr>
      </w:pPr>
      <w:r>
        <w:rPr>
          <w:sz w:val="24"/>
          <w:szCs w:val="24"/>
        </w:rPr>
        <w:t>18 августа</w:t>
      </w:r>
    </w:p>
    <w:p w:rsidR="00CB4AC6" w:rsidRDefault="00CB4AC6" w:rsidP="006A79BB">
      <w:pPr>
        <w:rPr>
          <w:sz w:val="24"/>
          <w:szCs w:val="24"/>
        </w:rPr>
      </w:pPr>
      <w:r>
        <w:rPr>
          <w:sz w:val="24"/>
          <w:szCs w:val="24"/>
        </w:rPr>
        <w:t>Подъём дежурных (Лёша, Миша) в 6:00, всех в 6:30. Завтрак.</w:t>
      </w:r>
    </w:p>
    <w:p w:rsidR="00CB4AC6" w:rsidRDefault="00CB4AC6" w:rsidP="006A79BB">
      <w:pPr>
        <w:rPr>
          <w:sz w:val="24"/>
          <w:szCs w:val="24"/>
        </w:rPr>
      </w:pPr>
      <w:r>
        <w:rPr>
          <w:sz w:val="24"/>
          <w:szCs w:val="24"/>
        </w:rPr>
        <w:t>8:23. Снялись с места стоянки в направлении пер. Алакёль Сев. Видимость не более 100 м. Идём плотной группой, каждый в пределах видимости каждого. Хронометраж пишется эпизодически, т.к. в связи с неблагоприятными погодными условиями у хронометриста замерзают руки и намокает блокнот.</w:t>
      </w:r>
    </w:p>
    <w:p w:rsidR="00CB4AC6" w:rsidRDefault="00CB4AC6" w:rsidP="006A79BB">
      <w:pPr>
        <w:rPr>
          <w:sz w:val="24"/>
          <w:szCs w:val="24"/>
        </w:rPr>
      </w:pPr>
      <w:r>
        <w:rPr>
          <w:sz w:val="24"/>
          <w:szCs w:val="24"/>
        </w:rPr>
        <w:t>10:01 Идём по тропе, занесённой снегом, в направлении пер. Алакёль Сев. Высота 3774 м. Тропа идёт траверсом по осыпному склону.</w:t>
      </w:r>
    </w:p>
    <w:p w:rsidR="00CB4AC6" w:rsidRDefault="00CB4AC6" w:rsidP="006A79BB">
      <w:pPr>
        <w:rPr>
          <w:sz w:val="24"/>
          <w:szCs w:val="24"/>
        </w:rPr>
      </w:pPr>
      <w:r>
        <w:rPr>
          <w:sz w:val="24"/>
          <w:szCs w:val="24"/>
        </w:rPr>
        <w:t>10:56 Взяли пер. Алакёль Сев. Записки не найдено. Седловина широкая на перевале снег толщиной в несколько сантиметров.</w:t>
      </w:r>
    </w:p>
    <w:p w:rsidR="00CB4AC6" w:rsidRDefault="00CB4AC6" w:rsidP="006A79BB">
      <w:pPr>
        <w:rPr>
          <w:sz w:val="24"/>
          <w:szCs w:val="24"/>
        </w:rPr>
      </w:pPr>
      <w:r>
        <w:rPr>
          <w:sz w:val="24"/>
          <w:szCs w:val="24"/>
        </w:rPr>
        <w:t>11:37 Спустились с пер. Алакёль Сев по осыпному склону, закрытому снегом. Туры видны плохо, тропа заметна.</w:t>
      </w:r>
    </w:p>
    <w:p w:rsidR="00CB4AC6" w:rsidRDefault="00CB4AC6" w:rsidP="006A79BB">
      <w:pPr>
        <w:rPr>
          <w:sz w:val="24"/>
          <w:szCs w:val="24"/>
        </w:rPr>
      </w:pPr>
      <w:r>
        <w:rPr>
          <w:sz w:val="24"/>
          <w:szCs w:val="24"/>
        </w:rPr>
        <w:t>12:23 Идём по тропе вдоль орографически левого берега р. Кельдыке. Подошли к зоне кустарников. Высота 3300 м. Толщина снега 2-3 см.</w:t>
      </w:r>
    </w:p>
    <w:p w:rsidR="00CB4AC6" w:rsidRDefault="00CB4AC6" w:rsidP="006A79BB">
      <w:pPr>
        <w:rPr>
          <w:sz w:val="24"/>
          <w:szCs w:val="24"/>
        </w:rPr>
      </w:pPr>
      <w:r>
        <w:rPr>
          <w:sz w:val="24"/>
          <w:szCs w:val="24"/>
        </w:rPr>
        <w:t>13:05 Спускаемся по тропе по орографически левому берегу р. Кельдыке. Высота ок. 3000 м.</w:t>
      </w:r>
    </w:p>
    <w:p w:rsidR="00CB4AC6" w:rsidRDefault="00CB4AC6" w:rsidP="006A79BB">
      <w:pPr>
        <w:rPr>
          <w:sz w:val="24"/>
          <w:szCs w:val="24"/>
        </w:rPr>
      </w:pPr>
      <w:r>
        <w:rPr>
          <w:sz w:val="24"/>
          <w:szCs w:val="24"/>
        </w:rPr>
        <w:t>14:15 Пересекли по камням р. Кельдыке, вошли в зону лесов. Тропа идёт по орографически правому берегу реки, сильно размокла.</w:t>
      </w:r>
    </w:p>
    <w:p w:rsidR="00CB4AC6" w:rsidRDefault="00CB4AC6" w:rsidP="006A79BB">
      <w:pPr>
        <w:rPr>
          <w:sz w:val="24"/>
          <w:szCs w:val="24"/>
        </w:rPr>
      </w:pPr>
      <w:r>
        <w:rPr>
          <w:sz w:val="24"/>
          <w:szCs w:val="24"/>
        </w:rPr>
        <w:t>15:20. Вышли в долину р. Алтын-Арашан. В долине лежит снег. Пересекли р. Кельдыке по брёвнам. Встали на стоянку на орографически левом берегу в 20 м от р. Кельдыке.</w:t>
      </w:r>
    </w:p>
    <w:p w:rsidR="00CB4AC6" w:rsidRDefault="00CB4AC6" w:rsidP="00153AED">
      <w:pPr>
        <w:jc w:val="center"/>
        <w:rPr>
          <w:sz w:val="24"/>
          <w:szCs w:val="24"/>
        </w:rPr>
      </w:pPr>
      <w:r>
        <w:rPr>
          <w:sz w:val="24"/>
          <w:szCs w:val="24"/>
        </w:rPr>
        <w:t>19 августа</w:t>
      </w:r>
    </w:p>
    <w:p w:rsidR="00CB4AC6" w:rsidRDefault="00CB4AC6" w:rsidP="00153AED">
      <w:pPr>
        <w:rPr>
          <w:sz w:val="24"/>
          <w:szCs w:val="24"/>
        </w:rPr>
      </w:pPr>
      <w:r>
        <w:rPr>
          <w:sz w:val="24"/>
          <w:szCs w:val="24"/>
        </w:rPr>
        <w:t>Подъём дежурных (Илья, Юля М) в 7:00, всех в 7:30. Завтрак, просушка одежды у костра.</w:t>
      </w:r>
    </w:p>
    <w:p w:rsidR="00CB4AC6" w:rsidRDefault="00CB4AC6" w:rsidP="00153AED">
      <w:pPr>
        <w:rPr>
          <w:sz w:val="24"/>
          <w:szCs w:val="24"/>
        </w:rPr>
      </w:pPr>
      <w:r>
        <w:rPr>
          <w:sz w:val="24"/>
          <w:szCs w:val="24"/>
        </w:rPr>
        <w:t>12:43 Снялись с места стоянки в направлении источников Алтын-Арашан.</w:t>
      </w:r>
    </w:p>
    <w:p w:rsidR="00CB4AC6" w:rsidRDefault="00CB4AC6" w:rsidP="00153AED">
      <w:pPr>
        <w:rPr>
          <w:sz w:val="24"/>
          <w:szCs w:val="24"/>
        </w:rPr>
      </w:pPr>
      <w:r>
        <w:rPr>
          <w:sz w:val="24"/>
          <w:szCs w:val="24"/>
        </w:rPr>
        <w:t>13:30 Прошли по тропе по орографически левому берегу р. Алтын-Арашан. Тропа размокает под тающим снегом. Дошли до источников, пересекли реку по пешеходному мосту. Ждём машину на выброску.</w:t>
      </w:r>
    </w:p>
    <w:p w:rsidR="00CB4AC6" w:rsidRDefault="00CB4AC6" w:rsidP="00153AED">
      <w:pPr>
        <w:rPr>
          <w:sz w:val="24"/>
          <w:szCs w:val="24"/>
        </w:rPr>
      </w:pPr>
      <w:r>
        <w:rPr>
          <w:sz w:val="24"/>
          <w:szCs w:val="24"/>
        </w:rPr>
        <w:t>14:06 Выброска из Алтын-Арашана на вахтовке.</w:t>
      </w:r>
    </w:p>
    <w:p w:rsidR="00CB4AC6" w:rsidRDefault="00CB4AC6" w:rsidP="00153AED">
      <w:pPr>
        <w:rPr>
          <w:sz w:val="24"/>
          <w:szCs w:val="24"/>
        </w:rPr>
      </w:pPr>
      <w:r>
        <w:rPr>
          <w:sz w:val="24"/>
          <w:szCs w:val="24"/>
        </w:rPr>
        <w:t>15:54 Прибытие в г. Каракол. Ночёвка на базе Ханина.</w:t>
      </w:r>
    </w:p>
    <w:p w:rsidR="00CB4AC6" w:rsidRDefault="00CB4AC6" w:rsidP="00153AED">
      <w:pPr>
        <w:jc w:val="center"/>
        <w:rPr>
          <w:sz w:val="24"/>
          <w:szCs w:val="24"/>
        </w:rPr>
      </w:pPr>
      <w:r>
        <w:rPr>
          <w:sz w:val="24"/>
          <w:szCs w:val="24"/>
        </w:rPr>
        <w:t>20 августа</w:t>
      </w:r>
    </w:p>
    <w:p w:rsidR="00CB4AC6" w:rsidRDefault="00CB4AC6" w:rsidP="00153AED">
      <w:pPr>
        <w:rPr>
          <w:sz w:val="24"/>
          <w:szCs w:val="24"/>
        </w:rPr>
      </w:pPr>
      <w:r>
        <w:rPr>
          <w:sz w:val="24"/>
          <w:szCs w:val="24"/>
        </w:rPr>
        <w:t>Подъём в 7:00 – 8:30. Завтрак.</w:t>
      </w:r>
    </w:p>
    <w:p w:rsidR="00CB4AC6" w:rsidRDefault="00CB4AC6" w:rsidP="00153AED">
      <w:pPr>
        <w:rPr>
          <w:sz w:val="24"/>
          <w:szCs w:val="24"/>
        </w:rPr>
      </w:pPr>
      <w:r>
        <w:rPr>
          <w:sz w:val="24"/>
          <w:szCs w:val="24"/>
        </w:rPr>
        <w:t>12:45 Выезд на машине с базы Ханина в кемпинг на оз. Иссык-Куль.</w:t>
      </w:r>
    </w:p>
    <w:p w:rsidR="00CB4AC6" w:rsidRDefault="00CB4AC6" w:rsidP="00153AED">
      <w:pPr>
        <w:rPr>
          <w:sz w:val="24"/>
          <w:szCs w:val="24"/>
        </w:rPr>
      </w:pPr>
      <w:r>
        <w:rPr>
          <w:sz w:val="24"/>
          <w:szCs w:val="24"/>
        </w:rPr>
        <w:t>14:24 Прибытие в кемпинг в 87 км от Каракола на южном берегу озера. Стоимость проживания 100 сом/чел/сут. Есть возможность заказа еды. Магазин в 2 км от кемпинга.</w:t>
      </w:r>
    </w:p>
    <w:p w:rsidR="00CB4AC6" w:rsidRDefault="00CB4AC6" w:rsidP="00153AED">
      <w:pPr>
        <w:jc w:val="center"/>
        <w:rPr>
          <w:sz w:val="24"/>
          <w:szCs w:val="24"/>
        </w:rPr>
      </w:pPr>
      <w:r>
        <w:rPr>
          <w:sz w:val="24"/>
          <w:szCs w:val="24"/>
        </w:rPr>
        <w:t>21-22 августа</w:t>
      </w:r>
    </w:p>
    <w:p w:rsidR="00CB4AC6" w:rsidRDefault="00CB4AC6" w:rsidP="00153AED">
      <w:pPr>
        <w:rPr>
          <w:sz w:val="24"/>
          <w:szCs w:val="24"/>
        </w:rPr>
      </w:pPr>
      <w:r>
        <w:rPr>
          <w:sz w:val="24"/>
          <w:szCs w:val="24"/>
        </w:rPr>
        <w:t>Проживание в кемпинге на оз. Иссык-Куль.</w:t>
      </w:r>
    </w:p>
    <w:p w:rsidR="00CB4AC6" w:rsidRDefault="00CB4AC6" w:rsidP="00153AED">
      <w:pPr>
        <w:jc w:val="center"/>
        <w:rPr>
          <w:sz w:val="24"/>
          <w:szCs w:val="24"/>
        </w:rPr>
      </w:pPr>
      <w:r>
        <w:rPr>
          <w:sz w:val="24"/>
          <w:szCs w:val="24"/>
        </w:rPr>
        <w:t>23 августа</w:t>
      </w:r>
    </w:p>
    <w:p w:rsidR="00CB4AC6" w:rsidRDefault="00CB4AC6" w:rsidP="00B27DD1">
      <w:pPr>
        <w:rPr>
          <w:sz w:val="24"/>
          <w:szCs w:val="24"/>
        </w:rPr>
      </w:pPr>
      <w:r>
        <w:rPr>
          <w:sz w:val="24"/>
          <w:szCs w:val="24"/>
        </w:rPr>
        <w:t>Подъём дежурных (Миша) в 5:30, всех в 6:00. Завтрак.</w:t>
      </w:r>
    </w:p>
    <w:p w:rsidR="00CB4AC6" w:rsidRDefault="00CB4AC6" w:rsidP="00B27DD1">
      <w:pPr>
        <w:rPr>
          <w:sz w:val="24"/>
          <w:szCs w:val="24"/>
        </w:rPr>
      </w:pPr>
      <w:r>
        <w:rPr>
          <w:sz w:val="24"/>
          <w:szCs w:val="24"/>
        </w:rPr>
        <w:t>8:13 Выезд на машине в Бишкек.</w:t>
      </w:r>
    </w:p>
    <w:p w:rsidR="00CB4AC6" w:rsidRDefault="00CB4AC6" w:rsidP="00B27DD1">
      <w:pPr>
        <w:rPr>
          <w:sz w:val="24"/>
          <w:szCs w:val="24"/>
        </w:rPr>
      </w:pPr>
      <w:r>
        <w:rPr>
          <w:sz w:val="24"/>
          <w:szCs w:val="24"/>
        </w:rPr>
        <w:t>13:00 Прибытие на ж/д вокзал г. Бишкек. Размещение рюкзаков в камере хранения. Все, кроме Миши, идут на Ошский базар.</w:t>
      </w:r>
    </w:p>
    <w:p w:rsidR="00CB4AC6" w:rsidRDefault="00CB4AC6" w:rsidP="00B27DD1">
      <w:pPr>
        <w:rPr>
          <w:sz w:val="24"/>
          <w:szCs w:val="24"/>
        </w:rPr>
      </w:pPr>
      <w:r>
        <w:rPr>
          <w:sz w:val="24"/>
          <w:szCs w:val="24"/>
        </w:rPr>
        <w:t>16:30 Обед в советской столовой в Бишкеке. Возврат на ж/д вокзал, забираем рюкзаки.</w:t>
      </w:r>
    </w:p>
    <w:p w:rsidR="00CB4AC6" w:rsidRDefault="00CB4AC6" w:rsidP="00B27DD1">
      <w:pPr>
        <w:rPr>
          <w:sz w:val="24"/>
          <w:szCs w:val="24"/>
        </w:rPr>
      </w:pPr>
      <w:r>
        <w:rPr>
          <w:sz w:val="24"/>
          <w:szCs w:val="24"/>
        </w:rPr>
        <w:t>17:30 Выезд на такси в аэропорт.</w:t>
      </w:r>
    </w:p>
    <w:p w:rsidR="00CB4AC6" w:rsidRDefault="00CB4AC6" w:rsidP="00B27DD1">
      <w:pPr>
        <w:rPr>
          <w:sz w:val="24"/>
          <w:szCs w:val="24"/>
        </w:rPr>
      </w:pPr>
      <w:r>
        <w:rPr>
          <w:sz w:val="24"/>
          <w:szCs w:val="24"/>
        </w:rPr>
        <w:t>18:30 Прибытие в аэропорт Манас.</w:t>
      </w:r>
    </w:p>
    <w:p w:rsidR="00CB4AC6" w:rsidRDefault="00CB4AC6" w:rsidP="00B27DD1">
      <w:pPr>
        <w:rPr>
          <w:sz w:val="24"/>
          <w:szCs w:val="24"/>
        </w:rPr>
      </w:pPr>
      <w:r>
        <w:rPr>
          <w:sz w:val="24"/>
          <w:szCs w:val="24"/>
        </w:rPr>
        <w:t>20:30 Вылет в Москву.</w:t>
      </w:r>
    </w:p>
    <w:p w:rsidR="00CB4AC6" w:rsidRPr="00F00D20" w:rsidRDefault="00CB4AC6" w:rsidP="006A79BB">
      <w:pPr>
        <w:rPr>
          <w:sz w:val="24"/>
          <w:szCs w:val="24"/>
        </w:rPr>
      </w:pPr>
    </w:p>
    <w:sectPr w:rsidR="00CB4AC6" w:rsidRPr="00F00D20" w:rsidSect="006D185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51FEB"/>
    <w:rsid w:val="000337B8"/>
    <w:rsid w:val="000B15C4"/>
    <w:rsid w:val="000B6649"/>
    <w:rsid w:val="000D51A3"/>
    <w:rsid w:val="000E5EF8"/>
    <w:rsid w:val="00124BCD"/>
    <w:rsid w:val="00153AED"/>
    <w:rsid w:val="00272AB5"/>
    <w:rsid w:val="0027659B"/>
    <w:rsid w:val="002D3FA6"/>
    <w:rsid w:val="00351FEB"/>
    <w:rsid w:val="0037489C"/>
    <w:rsid w:val="0042791B"/>
    <w:rsid w:val="004C0147"/>
    <w:rsid w:val="00502D38"/>
    <w:rsid w:val="00514017"/>
    <w:rsid w:val="005468FA"/>
    <w:rsid w:val="00586D36"/>
    <w:rsid w:val="0059715E"/>
    <w:rsid w:val="006A79BB"/>
    <w:rsid w:val="006B01F8"/>
    <w:rsid w:val="006B360F"/>
    <w:rsid w:val="006D185E"/>
    <w:rsid w:val="006D66A2"/>
    <w:rsid w:val="006E1D13"/>
    <w:rsid w:val="00721B55"/>
    <w:rsid w:val="00726764"/>
    <w:rsid w:val="007308EA"/>
    <w:rsid w:val="007309E7"/>
    <w:rsid w:val="0073473D"/>
    <w:rsid w:val="007C6DAB"/>
    <w:rsid w:val="00861EBD"/>
    <w:rsid w:val="00864270"/>
    <w:rsid w:val="00874964"/>
    <w:rsid w:val="00880CF3"/>
    <w:rsid w:val="008A0A7B"/>
    <w:rsid w:val="00907E27"/>
    <w:rsid w:val="0094352A"/>
    <w:rsid w:val="00965B29"/>
    <w:rsid w:val="009A5B14"/>
    <w:rsid w:val="00A016C6"/>
    <w:rsid w:val="00A92EEC"/>
    <w:rsid w:val="00AC3F9D"/>
    <w:rsid w:val="00B1304D"/>
    <w:rsid w:val="00B27DD1"/>
    <w:rsid w:val="00B62153"/>
    <w:rsid w:val="00BB6BDD"/>
    <w:rsid w:val="00C27268"/>
    <w:rsid w:val="00C32CA6"/>
    <w:rsid w:val="00C336D7"/>
    <w:rsid w:val="00C928A0"/>
    <w:rsid w:val="00CB4AC6"/>
    <w:rsid w:val="00CD6303"/>
    <w:rsid w:val="00D4153B"/>
    <w:rsid w:val="00E512E4"/>
    <w:rsid w:val="00E51800"/>
    <w:rsid w:val="00F00D20"/>
    <w:rsid w:val="00F06B70"/>
    <w:rsid w:val="00F80DF7"/>
    <w:rsid w:val="00FE1A60"/>
    <w:rsid w:val="00FF43C7"/>
    <w:rsid w:val="00FF5A7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85E"/>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16182</TotalTime>
  <Pages>14</Pages>
  <Words>4434</Words>
  <Characters>25277</Characters>
  <Application>Microsoft Office Outlook</Application>
  <DocSecurity>0</DocSecurity>
  <Lines>0</Lines>
  <Paragraphs>0</Paragraphs>
  <ScaleCrop>false</ScaleCrop>
  <Company>Krokoz™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Alexey Kvichansky</cp:lastModifiedBy>
  <cp:revision>6</cp:revision>
  <dcterms:created xsi:type="dcterms:W3CDTF">2014-11-24T14:40:00Z</dcterms:created>
  <dcterms:modified xsi:type="dcterms:W3CDTF">2014-12-14T14:05:00Z</dcterms:modified>
</cp:coreProperties>
</file>